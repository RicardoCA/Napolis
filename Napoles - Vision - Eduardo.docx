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EC3088" w:rsidP="00AB080C">
      <w:pPr>
        <w:pStyle w:val="Title"/>
      </w:pPr>
      <w:proofErr w:type="spellStart"/>
      <w:r>
        <w:t>Napoli</w:t>
      </w:r>
      <w:r w:rsidR="00E80AA5">
        <w:t>s</w:t>
      </w:r>
      <w:proofErr w:type="spellEnd"/>
    </w:p>
    <w:p w:rsidR="00685AA7" w:rsidRDefault="004619C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F7CDC">
        <w:t>Vision</w:t>
      </w:r>
      <w:r>
        <w:fldChar w:fldCharType="end"/>
      </w:r>
    </w:p>
    <w:p w:rsidR="00685AA7" w:rsidRDefault="00685AA7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</w:t>
      </w:r>
      <w:r w:rsidRPr="00445551">
        <w:rPr>
          <w:i w:val="0"/>
        </w:rPr>
        <w:t>visible</w:t>
      </w:r>
      <w:r>
        <w:t xml:space="preserve">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0C5EDC">
      <w:pPr>
        <w:pStyle w:val="Heading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E17524" w:rsidRPr="00E17524" w:rsidRDefault="00E65B84" w:rsidP="00E65B84">
      <w:pPr>
        <w:ind w:left="720"/>
        <w:rPr>
          <w:lang w:val="pt-BR"/>
        </w:rPr>
      </w:pPr>
      <w:r>
        <w:rPr>
          <w:lang w:val="pt-BR"/>
        </w:rPr>
        <w:t>Documento visão realizado através da entrevista feita ao cliente Sandro, cozinheiro profissional e customer de uma pizzaria de porte médio.</w:t>
      </w:r>
    </w:p>
    <w:bookmarkEnd w:id="0"/>
    <w:bookmarkEnd w:id="1"/>
    <w:p w:rsidR="00685AA7" w:rsidRDefault="000C5EDC">
      <w:pPr>
        <w:pStyle w:val="Heading1"/>
      </w:pPr>
      <w:proofErr w:type="spellStart"/>
      <w:r>
        <w:t>Posicionamento</w:t>
      </w:r>
      <w:proofErr w:type="spellEnd"/>
    </w:p>
    <w:p w:rsidR="00685AA7" w:rsidRDefault="00685AA7"/>
    <w:p w:rsidR="00685AA7" w:rsidRDefault="000C5EDC">
      <w:pPr>
        <w:pStyle w:val="Heading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problema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EC308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F02E0" w:rsidRDefault="00685AA7">
            <w:pPr>
              <w:pStyle w:val="InfoBlue"/>
              <w:rPr>
                <w:lang w:val="pt-BR"/>
              </w:rPr>
            </w:pPr>
            <w:r w:rsidRPr="00DF02E0">
              <w:rPr>
                <w:lang w:val="pt-BR"/>
              </w:rPr>
              <w:t>[describe the problem]</w:t>
            </w:r>
          </w:p>
          <w:p w:rsidR="00445551" w:rsidRPr="00DF02E0" w:rsidRDefault="00E80AA5" w:rsidP="00C345F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não há organização nas relações entre mesas, garçons e pedidos</w:t>
            </w:r>
          </w:p>
        </w:tc>
      </w:tr>
      <w:tr w:rsidR="00685AA7" w:rsidRPr="00E80AA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45551" w:rsidRPr="0093158C" w:rsidRDefault="00E80AA5" w:rsidP="00907136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gerente, funcionários e clientes</w:t>
            </w:r>
          </w:p>
        </w:tc>
      </w:tr>
      <w:tr w:rsidR="00685AA7" w:rsidRPr="00EC308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93158C" w:rsidRPr="0093158C" w:rsidRDefault="00E80AA5" w:rsidP="00C345F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demora no fechamento da conta e no calculo de lucro dos garçons</w:t>
            </w:r>
          </w:p>
        </w:tc>
      </w:tr>
      <w:tr w:rsidR="00685AA7" w:rsidRPr="00EC308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93158C" w:rsidRPr="0093158C" w:rsidRDefault="00E80AA5" w:rsidP="00E80AA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organizar de forma integrada os processos do estabelecimento</w:t>
            </w:r>
          </w:p>
        </w:tc>
      </w:tr>
    </w:tbl>
    <w:p w:rsidR="00685AA7" w:rsidRDefault="000C5EDC">
      <w:pPr>
        <w:pStyle w:val="Heading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685AA7" w:rsidRPr="008D69FE" w:rsidRDefault="00685AA7">
      <w:pPr>
        <w:pStyle w:val="InfoBlue"/>
        <w:rPr>
          <w:lang w:val="pt-BR"/>
        </w:rPr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E80AA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AB080C">
              <w:rPr>
                <w:lang w:val="pt-BR"/>
              </w:rPr>
              <w:t>[target customer]</w:t>
            </w:r>
          </w:p>
          <w:p w:rsidR="00963169" w:rsidRPr="00963169" w:rsidRDefault="00E80AA5" w:rsidP="00907136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para pizzaria e restaurantes</w:t>
            </w:r>
          </w:p>
        </w:tc>
      </w:tr>
      <w:tr w:rsidR="00685AA7" w:rsidRPr="00EC30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>
            <w:pPr>
              <w:pStyle w:val="BodyText"/>
              <w:keepNext/>
              <w:ind w:left="72"/>
              <w:rPr>
                <w:lang w:val="pt-BR"/>
              </w:rPr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</w:pPr>
            <w:r w:rsidRPr="00AB080C">
              <w:t>[statement of the need or opportunity]</w:t>
            </w:r>
          </w:p>
          <w:p w:rsidR="00963169" w:rsidRPr="00963169" w:rsidRDefault="00E80AA5" w:rsidP="00E80AA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que possuem um número considerável de mesas e garçons</w:t>
            </w:r>
          </w:p>
        </w:tc>
      </w:tr>
      <w:tr w:rsidR="00685AA7" w:rsidRPr="00EC30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 w:rsidP="005D48B5">
            <w:pPr>
              <w:pStyle w:val="BodyText"/>
              <w:keepNext/>
              <w:ind w:left="72"/>
              <w:rPr>
                <w:lang w:val="pt-BR"/>
              </w:rPr>
            </w:pPr>
            <w:r>
              <w:t>The (</w:t>
            </w:r>
            <w:r w:rsidR="005D48B5">
              <w:t>CGI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B24B83">
              <w:rPr>
                <w:lang w:val="pt-BR"/>
              </w:rPr>
              <w:t xml:space="preserve"> is a [prod</w:t>
            </w:r>
            <w:r w:rsidRPr="00AB080C">
              <w:rPr>
                <w:lang w:val="pt-BR"/>
              </w:rPr>
              <w:t>uct category]</w:t>
            </w:r>
          </w:p>
          <w:p w:rsidR="00B24B83" w:rsidRPr="00B24B83" w:rsidRDefault="00E80AA5" w:rsidP="00907136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sistema de gerenciamento integrado de processos</w:t>
            </w:r>
          </w:p>
        </w:tc>
      </w:tr>
      <w:tr w:rsidR="00685AA7" w:rsidRPr="00EC30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B24B83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B24B83" w:rsidRPr="00B24B83" w:rsidRDefault="00E80AA5" w:rsidP="00D43AF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cadastra, organiza e exibe as informações</w:t>
            </w:r>
            <w:r w:rsidR="00D43AF5">
              <w:rPr>
                <w:lang w:val="pt-BR"/>
              </w:rPr>
              <w:t xml:space="preserve"> do estabelecimento</w:t>
            </w:r>
          </w:p>
        </w:tc>
      </w:tr>
      <w:tr w:rsidR="00685AA7" w:rsidRPr="00EC30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 w:rsidP="00B24B83">
            <w:pPr>
              <w:pStyle w:val="InfoBlue"/>
              <w:tabs>
                <w:tab w:val="left" w:pos="3300"/>
              </w:tabs>
              <w:rPr>
                <w:lang w:val="pt-BR"/>
              </w:rPr>
            </w:pPr>
            <w:r w:rsidRPr="00AB080C">
              <w:rPr>
                <w:lang w:val="pt-BR"/>
              </w:rPr>
              <w:t>[primary competitive alternative]</w:t>
            </w:r>
            <w:r w:rsidR="00B24B83" w:rsidRPr="00AB080C">
              <w:rPr>
                <w:lang w:val="pt-BR"/>
              </w:rPr>
              <w:tab/>
            </w:r>
          </w:p>
          <w:p w:rsidR="00B24B83" w:rsidRPr="00B24B83" w:rsidRDefault="00951817" w:rsidP="00E80AA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(produto concorrente) </w:t>
            </w:r>
            <w:r w:rsidR="00E80AA5">
              <w:rPr>
                <w:lang w:val="pt-BR"/>
              </w:rPr>
              <w:t>por poder ser utilizado em mobile</w:t>
            </w:r>
          </w:p>
        </w:tc>
      </w:tr>
      <w:tr w:rsidR="00685AA7" w:rsidRPr="00EC30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DC129C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  <w:rPr>
                <w:lang w:val="pt-BR"/>
              </w:rPr>
            </w:pPr>
            <w:r w:rsidRPr="00CD3991">
              <w:rPr>
                <w:lang w:val="pt-BR"/>
              </w:rPr>
              <w:t>[statement of primary differentiation]</w:t>
            </w:r>
          </w:p>
          <w:p w:rsidR="00B24B83" w:rsidRPr="00DC129C" w:rsidRDefault="00D43AF5" w:rsidP="00951817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será de fácil utilização, intuitivo e multiplataforma</w:t>
            </w:r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Heading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 </w:t>
      </w:r>
      <w:bookmarkEnd w:id="2"/>
      <w:bookmarkEnd w:id="3"/>
      <w:bookmarkEnd w:id="4"/>
      <w:bookmarkEnd w:id="5"/>
      <w:proofErr w:type="spellStart"/>
      <w:r w:rsidR="000C5EDC">
        <w:t>Descrição</w:t>
      </w:r>
      <w:proofErr w:type="spellEnd"/>
    </w:p>
    <w:p w:rsidR="00685AA7" w:rsidRDefault="00685AA7">
      <w:pPr>
        <w:pStyle w:val="Heading2"/>
      </w:pPr>
      <w:r>
        <w:t xml:space="preserve">Stakeholder </w:t>
      </w:r>
      <w:proofErr w:type="spellStart"/>
      <w:r w:rsidR="000C5EDC">
        <w:t>Sumário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AF7CDC" w:rsidRPr="00AF7CDC" w:rsidRDefault="00685AA7" w:rsidP="00AF7CDC">
            <w:pPr>
              <w:pStyle w:val="InfoBlue"/>
            </w:pPr>
            <w:r>
              <w:t>approves funding</w:t>
            </w:r>
          </w:p>
          <w:p w:rsidR="00AF7CDC" w:rsidRPr="00AF7CDC" w:rsidRDefault="00685AA7" w:rsidP="00AF7CDC">
            <w:pPr>
              <w:pStyle w:val="InfoBlue"/>
            </w:pPr>
            <w:r>
              <w:t>and so forth]</w:t>
            </w:r>
          </w:p>
        </w:tc>
      </w:tr>
      <w:tr w:rsidR="00E65B84" w:rsidRPr="00E65B84" w:rsidTr="002F318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AF7CDC" w:rsidRDefault="00E65B84" w:rsidP="002F3183">
            <w:pPr>
              <w:pStyle w:val="BodyText"/>
              <w:ind w:left="0"/>
            </w:pPr>
            <w:r>
              <w:t>Customer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E65B84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Sandro, 45 </w:t>
            </w:r>
            <w:r>
              <w:rPr>
                <w:color w:val="000000"/>
                <w:lang w:val="pt-BR"/>
              </w:rPr>
              <w:t>dono da empresa</w:t>
            </w:r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E65B84" w:rsidP="002F3183">
            <w:pPr>
              <w:pStyle w:val="InfoBlue"/>
              <w:rPr>
                <w:color w:val="000000"/>
                <w:lang w:val="pt-BR"/>
              </w:rPr>
            </w:pPr>
          </w:p>
        </w:tc>
      </w:tr>
      <w:tr w:rsidR="00AF7CDC" w:rsidRPr="00E65B84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AF7CDC" w:rsidRDefault="00E65B84" w:rsidP="00DF02E0">
            <w:pPr>
              <w:pStyle w:val="BodyText"/>
              <w:ind w:left="0"/>
            </w:pPr>
            <w:proofErr w:type="spellStart"/>
            <w:r>
              <w:t>Cozinheiro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683A6B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Sandro, 45 anos e cozinheiro profissional.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65B84" w:rsidP="00AE3D4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Consultará os pedidos dos clientes.</w:t>
            </w:r>
          </w:p>
        </w:tc>
      </w:tr>
      <w:tr w:rsidR="00D26999" w:rsidRPr="00EC3088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DF02E0">
            <w:pPr>
              <w:pStyle w:val="BodyText"/>
              <w:ind w:left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Funcionário com experiência em gerenciamento e análise de relatórios.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8E0771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Irá realizar o controle </w:t>
            </w:r>
            <w:r w:rsidR="008E0771">
              <w:rPr>
                <w:color w:val="000000"/>
                <w:lang w:val="pt-BR"/>
              </w:rPr>
              <w:t>do funcionamento do estabelecimento. Obter informações dos pedidos, tais como, preferência dos clientes, horário de maior fluxo, controle de estoque.</w:t>
            </w:r>
          </w:p>
        </w:tc>
      </w:tr>
      <w:tr w:rsidR="00AF7CDC" w:rsidRPr="00EC3088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8E0771" w:rsidRDefault="00EC3088" w:rsidP="00DF02E0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Atendentes/garçom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E3D4B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 w:rsidR="008C610E">
              <w:rPr>
                <w:color w:val="000000"/>
                <w:lang w:val="pt-BR"/>
              </w:rPr>
              <w:t>formação técnica</w:t>
            </w:r>
            <w:r w:rsidR="00683A6B">
              <w:rPr>
                <w:color w:val="000000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abrir e fechar os pedidos dos clientes.</w:t>
            </w:r>
          </w:p>
        </w:tc>
      </w:tr>
      <w:tr w:rsidR="00EC3088" w:rsidRPr="00EC3088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DF02E0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Recepcionista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>
              <w:rPr>
                <w:color w:val="000000"/>
                <w:lang w:val="pt-BR"/>
              </w:rPr>
              <w:t>formação técnica.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receber os clientes e encaminhar para as mesas.</w:t>
            </w:r>
          </w:p>
        </w:tc>
      </w:tr>
    </w:tbl>
    <w:p w:rsidR="00685AA7" w:rsidRPr="0093158C" w:rsidRDefault="00685AA7">
      <w:pPr>
        <w:pStyle w:val="BodyText"/>
        <w:rPr>
          <w:lang w:val="pt-BR"/>
        </w:rPr>
      </w:pPr>
    </w:p>
    <w:p w:rsidR="00685AA7" w:rsidRDefault="00E252A0">
      <w:pPr>
        <w:pStyle w:val="Heading2"/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3A6B" w:rsidRDefault="00683A6B" w:rsidP="00F8432B">
      <w:pPr>
        <w:pStyle w:val="BodyText"/>
        <w:jc w:val="both"/>
        <w:rPr>
          <w:lang w:val="pt-BR"/>
        </w:rPr>
      </w:pPr>
      <w:r w:rsidRPr="00683A6B">
        <w:rPr>
          <w:lang w:val="pt-BR"/>
        </w:rPr>
        <w:t>O ambiente é formado pelo customer (dono),</w:t>
      </w:r>
      <w:r w:rsidR="00F8432B">
        <w:rPr>
          <w:lang w:val="pt-BR"/>
        </w:rPr>
        <w:t xml:space="preserve"> gerente,</w:t>
      </w:r>
      <w:r w:rsidRPr="00683A6B">
        <w:rPr>
          <w:lang w:val="pt-BR"/>
        </w:rPr>
        <w:t xml:space="preserve"> </w:t>
      </w:r>
      <w:r w:rsidR="00801EE0">
        <w:rPr>
          <w:lang w:val="pt-BR"/>
        </w:rPr>
        <w:t>um n</w:t>
      </w:r>
      <w:r w:rsidR="00D26999">
        <w:rPr>
          <w:lang w:val="pt-BR"/>
        </w:rPr>
        <w:t>ú</w:t>
      </w:r>
      <w:r w:rsidR="00801EE0">
        <w:rPr>
          <w:lang w:val="pt-BR"/>
        </w:rPr>
        <w:t>mero de, no mínimo, dez garçons</w:t>
      </w:r>
      <w:r w:rsidR="00F8432B">
        <w:rPr>
          <w:lang w:val="pt-BR"/>
        </w:rPr>
        <w:t>, recepcionista e cozinheiro.</w:t>
      </w:r>
    </w:p>
    <w:p w:rsidR="00F8432B" w:rsidRPr="00683A6B" w:rsidRDefault="00F8432B" w:rsidP="00F8432B">
      <w:pPr>
        <w:pStyle w:val="BodyText"/>
        <w:jc w:val="both"/>
        <w:rPr>
          <w:lang w:val="pt-BR"/>
        </w:rPr>
      </w:pPr>
      <w:r>
        <w:rPr>
          <w:lang w:val="pt-BR"/>
        </w:rPr>
        <w:t>O encaminhamento dos clientes para as devidas mesas é feito praticamente instantaneamente caso o estabelecimento não esteja com lotação máxima.</w:t>
      </w:r>
    </w:p>
    <w:p w:rsidR="00F8432B" w:rsidRDefault="00F8432B" w:rsidP="00F8432B">
      <w:pPr>
        <w:pStyle w:val="BodyText"/>
        <w:jc w:val="both"/>
        <w:rPr>
          <w:lang w:val="pt-BR"/>
        </w:rPr>
      </w:pPr>
      <w:r>
        <w:rPr>
          <w:lang w:val="pt-BR"/>
        </w:rPr>
        <w:lastRenderedPageBreak/>
        <w:t>O processo principal da empresa (confecção de pizza) tendo como uma unidade, tem uma expectativa de, entre o recebimento do pedido e o envio até a mesa, aproximadamente 40 min.</w:t>
      </w:r>
    </w:p>
    <w:p w:rsidR="00104983" w:rsidRDefault="00104983" w:rsidP="00F8432B">
      <w:pPr>
        <w:pStyle w:val="BodyText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F8432B">
        <w:rPr>
          <w:lang w:val="pt-BR"/>
        </w:rPr>
        <w:t>fincionará em plataforma windows com integração mobile, almejando, futuramente, plataforma IOS para utilização de mobile apple e ipads.</w:t>
      </w:r>
      <w:r>
        <w:rPr>
          <w:lang w:val="pt-BR"/>
        </w:rPr>
        <w:t xml:space="preserve"> </w:t>
      </w:r>
    </w:p>
    <w:bookmarkEnd w:id="6"/>
    <w:p w:rsidR="00685AA7" w:rsidRDefault="00E252A0">
      <w:pPr>
        <w:pStyle w:val="Heading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E252A0">
      <w:pPr>
        <w:pStyle w:val="Heading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recursos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27CAD" w:rsidRPr="00B420A7" w:rsidTr="00927CAD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F8432B" w:rsidP="009A7DBE">
            <w:pPr>
              <w:pStyle w:val="BodyText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garcons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BodyText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F8432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F8432B">
              <w:rPr>
                <w:lang w:val="pt-BR"/>
              </w:rPr>
              <w:t>adastrar</w:t>
            </w:r>
            <w:r>
              <w:rPr>
                <w:lang w:val="pt-BR"/>
              </w:rPr>
              <w:t xml:space="preserve"> e gerenciar os </w:t>
            </w:r>
            <w:r w:rsidR="00F8432B">
              <w:rPr>
                <w:lang w:val="pt-BR"/>
              </w:rPr>
              <w:t>garçons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13376">
              <w:rPr>
                <w:lang w:val="pt-BR"/>
              </w:rPr>
              <w:t>.0</w:t>
            </w:r>
          </w:p>
        </w:tc>
      </w:tr>
      <w:tr w:rsidR="00927CAD" w:rsidRPr="00927CAD" w:rsidTr="00927CAD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F8432B" w:rsidRDefault="00F8432B" w:rsidP="00F8432B">
            <w:pPr>
              <w:pStyle w:val="BodyText"/>
              <w:ind w:left="0"/>
              <w:rPr>
                <w:lang w:val="pt-BR"/>
              </w:rPr>
            </w:pPr>
            <w:r w:rsidRPr="00F8432B">
              <w:rPr>
                <w:lang w:val="pt-BR"/>
              </w:rPr>
              <w:t>Cadastro e controle</w:t>
            </w:r>
            <w:r w:rsidR="00AE5191" w:rsidRPr="00F8432B">
              <w:rPr>
                <w:lang w:val="pt-BR"/>
              </w:rPr>
              <w:t xml:space="preserve"> de </w:t>
            </w:r>
            <w:r w:rsidRPr="00F8432B">
              <w:rPr>
                <w:lang w:val="pt-BR"/>
              </w:rPr>
              <w:t>mesas</w:t>
            </w:r>
            <w:r w:rsidR="00AE5191" w:rsidRPr="00F8432B">
              <w:rPr>
                <w:lang w:val="pt-BR"/>
              </w:rPr>
              <w:t>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BodyText"/>
              <w:ind w:left="0"/>
            </w:pPr>
            <w:proofErr w:type="spellStart"/>
            <w:r>
              <w:t>Médio</w:t>
            </w:r>
            <w:proofErr w:type="spell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E65B8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E65B84">
              <w:rPr>
                <w:lang w:val="pt-BR"/>
              </w:rPr>
              <w:t>adastrar mesas e gerenciar de acordo com número de clientes</w:t>
            </w:r>
            <w:r w:rsidR="00B420A7">
              <w:rPr>
                <w:lang w:val="pt-BR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13376">
              <w:rPr>
                <w:lang w:val="pt-BR"/>
              </w:rPr>
              <w:t>.0</w:t>
            </w:r>
          </w:p>
        </w:tc>
      </w:tr>
      <w:tr w:rsidR="00C643C5" w:rsidRPr="00C643C5" w:rsidTr="00927CAD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Pr="00E65B84" w:rsidRDefault="00E65B84" w:rsidP="00BC7D55">
            <w:pPr>
              <w:pStyle w:val="BodyText"/>
              <w:ind w:left="0"/>
              <w:rPr>
                <w:lang w:val="pt-BR"/>
              </w:rPr>
            </w:pPr>
            <w:r w:rsidRPr="00E65B84">
              <w:rPr>
                <w:lang w:val="pt-BR"/>
              </w:rPr>
              <w:t>Cadastro e controle de pedidos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BodyText"/>
              <w:ind w:left="0"/>
            </w:pPr>
            <w:r>
              <w:t>Alto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Cadastrar pedidos e calcular o valor a ser pago bem como a comissão do garçom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643C5">
              <w:rPr>
                <w:lang w:val="pt-BR"/>
              </w:rPr>
              <w:t>.0</w:t>
            </w:r>
          </w:p>
        </w:tc>
      </w:tr>
    </w:tbl>
    <w:p w:rsidR="00685AA7" w:rsidRPr="00C31F09" w:rsidRDefault="00685AA7">
      <w:pPr>
        <w:pStyle w:val="BodyText"/>
        <w:rPr>
          <w:lang w:val="pt-BR"/>
        </w:rPr>
      </w:pPr>
    </w:p>
    <w:p w:rsidR="00685AA7" w:rsidRDefault="00E252A0">
      <w:pPr>
        <w:pStyle w:val="Heading1"/>
      </w:pPr>
      <w:r>
        <w:t xml:space="preserve">Outros </w:t>
      </w:r>
      <w:proofErr w:type="spellStart"/>
      <w:r>
        <w:t>requisit</w:t>
      </w:r>
      <w:r w:rsidR="00B420A7">
        <w:t>o</w:t>
      </w:r>
      <w:r>
        <w:t>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7" w:name="_Toc436203413"/>
      <w:bookmarkStart w:id="8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7"/>
      <w:bookmarkEnd w:id="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DC129C" w:rsidRPr="005D48B5">
        <w:tc>
          <w:tcPr>
            <w:tcW w:w="3936" w:type="dxa"/>
          </w:tcPr>
          <w:p w:rsidR="00DC129C" w:rsidRPr="00DC129C" w:rsidRDefault="00E65B84" w:rsidP="00E65B84">
            <w:pPr>
              <w:pStyle w:val="BodyText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O Sistema deverá gerar relatórios para o controle do gerente</w:t>
            </w:r>
          </w:p>
        </w:tc>
        <w:tc>
          <w:tcPr>
            <w:tcW w:w="1134" w:type="dxa"/>
          </w:tcPr>
          <w:p w:rsidR="00DC129C" w:rsidRPr="00DC129C" w:rsidRDefault="00E65B84" w:rsidP="00685AA7">
            <w:pPr>
              <w:pStyle w:val="BodyText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Média</w:t>
            </w:r>
          </w:p>
        </w:tc>
        <w:tc>
          <w:tcPr>
            <w:tcW w:w="2835" w:type="dxa"/>
          </w:tcPr>
          <w:p w:rsidR="00DC129C" w:rsidRPr="00DC129C" w:rsidRDefault="00513376" w:rsidP="00685AA7">
            <w:pPr>
              <w:pStyle w:val="BodyText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2.0</w:t>
            </w:r>
          </w:p>
        </w:tc>
      </w:tr>
      <w:tr w:rsidR="002B4085" w:rsidRPr="005D48B5">
        <w:tc>
          <w:tcPr>
            <w:tcW w:w="3936" w:type="dxa"/>
          </w:tcPr>
          <w:p w:rsidR="002B4085" w:rsidRPr="00F808B6" w:rsidRDefault="00B420A7" w:rsidP="00B420A7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</w:t>
            </w:r>
            <w:r w:rsidR="00F808B6" w:rsidRPr="00F808B6">
              <w:rPr>
                <w:lang w:val="pt-BR"/>
              </w:rPr>
              <w:t xml:space="preserve"> </w:t>
            </w:r>
            <w:r>
              <w:rPr>
                <w:lang w:val="pt-BR"/>
              </w:rPr>
              <w:t>permitir os pagamentos através das maquinas de cartão de crédito.</w:t>
            </w:r>
          </w:p>
        </w:tc>
        <w:tc>
          <w:tcPr>
            <w:tcW w:w="1134" w:type="dxa"/>
          </w:tcPr>
          <w:p w:rsidR="002B4085" w:rsidRPr="00F808B6" w:rsidRDefault="00DC129C" w:rsidP="00685AA7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808B6" w:rsidRDefault="00E65B84" w:rsidP="00513376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13376">
              <w:rPr>
                <w:lang w:val="pt-BR"/>
              </w:rPr>
              <w:t>.0</w:t>
            </w:r>
          </w:p>
        </w:tc>
      </w:tr>
      <w:tr w:rsidR="00492CC5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DC129C" w:rsidRDefault="00DC129C" w:rsidP="00B420A7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</w:t>
            </w:r>
            <w:r w:rsidR="00B420A7">
              <w:rPr>
                <w:lang w:val="pt-BR"/>
              </w:rPr>
              <w:t>permit</w:t>
            </w:r>
            <w:r w:rsidR="00E65B84">
              <w:rPr>
                <w:lang w:val="pt-BR"/>
              </w:rPr>
              <w:t>ir a reserva de mesas.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92CC5">
              <w:rPr>
                <w:lang w:val="pt-BR"/>
              </w:rPr>
              <w:t>.</w:t>
            </w:r>
            <w:r w:rsidR="00513376">
              <w:rPr>
                <w:lang w:val="pt-BR"/>
              </w:rPr>
              <w:t>0</w:t>
            </w:r>
          </w:p>
        </w:tc>
      </w:tr>
      <w:tr w:rsidR="00A16C77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B420A7">
            <w:pPr>
              <w:pStyle w:val="BodyText"/>
              <w:ind w:left="0"/>
              <w:rPr>
                <w:lang w:val="pt-BR"/>
              </w:rPr>
            </w:pPr>
            <w:r>
              <w:lastRenderedPageBreak/>
              <w:t xml:space="preserve">Alto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1F24C6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16C77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BodyText"/>
              <w:ind w:left="0"/>
            </w:pPr>
            <w:r w:rsidRPr="00E252A0">
              <w:rPr>
                <w:lang w:val="pt-BR"/>
              </w:rPr>
              <w:t>Segurança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Pr="00E252A0" w:rsidRDefault="008A63C3" w:rsidP="00B420A7">
            <w:pPr>
              <w:pStyle w:val="BodyText"/>
              <w:ind w:left="0"/>
              <w:rPr>
                <w:lang w:val="pt-BR"/>
              </w:rPr>
            </w:pPr>
            <w:r>
              <w:t>Backups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A63C3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BodyText"/>
              <w:ind w:left="0"/>
            </w:pPr>
            <w:r>
              <w:t>Banco de dados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  <w:bookmarkStart w:id="9" w:name="_GoBack"/>
            <w:bookmarkEnd w:id="9"/>
          </w:p>
        </w:tc>
      </w:tr>
    </w:tbl>
    <w:p w:rsidR="002B4085" w:rsidRPr="00F808B6" w:rsidRDefault="002B4085" w:rsidP="00816C1B">
      <w:pPr>
        <w:pStyle w:val="BodyText"/>
        <w:ind w:left="0"/>
        <w:rPr>
          <w:lang w:val="pt-BR"/>
        </w:rPr>
      </w:pPr>
    </w:p>
    <w:sectPr w:rsidR="002B4085" w:rsidRPr="00F808B6" w:rsidSect="00EC3088">
      <w:headerReference w:type="default" r:id="rId9"/>
      <w:footerReference w:type="default" r:id="rId10"/>
      <w:pgSz w:w="12240" w:h="15840" w:code="1"/>
      <w:pgMar w:top="56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C2" w:rsidRDefault="004619C2">
      <w:pPr>
        <w:spacing w:line="240" w:lineRule="auto"/>
      </w:pPr>
      <w:r>
        <w:separator/>
      </w:r>
    </w:p>
  </w:endnote>
  <w:endnote w:type="continuationSeparator" w:id="0">
    <w:p w:rsidR="004619C2" w:rsidRDefault="00461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63169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E65B84">
          <w:pPr>
            <w:jc w:val="center"/>
          </w:pPr>
          <w:r>
            <w:sym w:font="Symbol" w:char="F0D3"/>
          </w:r>
          <w:proofErr w:type="spellStart"/>
          <w:r w:rsidR="00E65B84">
            <w:t>Napolis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08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D69FE">
          <w:pPr>
            <w:jc w:val="right"/>
          </w:pPr>
          <w:proofErr w:type="spellStart"/>
          <w:r>
            <w:t>P</w:t>
          </w:r>
          <w:r w:rsidR="008D69FE">
            <w:t>ágina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F24C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C2" w:rsidRDefault="004619C2">
      <w:pPr>
        <w:spacing w:line="240" w:lineRule="auto"/>
      </w:pPr>
      <w:r>
        <w:separator/>
      </w:r>
    </w:p>
  </w:footnote>
  <w:footnote w:type="continuationSeparator" w:id="0">
    <w:p w:rsidR="004619C2" w:rsidRDefault="00461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445551" w:rsidRDefault="00E80AA5" w:rsidP="00EC3088">
          <w:proofErr w:type="spellStart"/>
          <w:r>
            <w:t>Napol</w:t>
          </w:r>
          <w:r w:rsidR="00EC3088">
            <w:t>i</w:t>
          </w:r>
          <w:r>
            <w:t>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619C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F7CDC">
            <w:t>Vision</w:t>
          </w:r>
          <w:r>
            <w:fldChar w:fldCharType="end"/>
          </w:r>
        </w:p>
      </w:tc>
      <w:tc>
        <w:tcPr>
          <w:tcW w:w="3179" w:type="dxa"/>
        </w:tcPr>
        <w:p w:rsidR="00445551" w:rsidRDefault="00685AA7" w:rsidP="00E80AA5">
          <w:r>
            <w:t xml:space="preserve">  Date:  </w:t>
          </w:r>
          <w:r w:rsidR="00E80AA5">
            <w:t>06</w:t>
          </w:r>
          <w:r w:rsidR="008C610E">
            <w:t>/</w:t>
          </w:r>
          <w:r w:rsidR="00E80AA5">
            <w:t>ABR</w:t>
          </w:r>
          <w:r w:rsidR="00445551">
            <w:t>/2015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880342"/>
    <w:multiLevelType w:val="multilevel"/>
    <w:tmpl w:val="7A2C76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DC"/>
    <w:rsid w:val="0000280C"/>
    <w:rsid w:val="000373D2"/>
    <w:rsid w:val="00043C89"/>
    <w:rsid w:val="000B25F7"/>
    <w:rsid w:val="000C5EDC"/>
    <w:rsid w:val="00104983"/>
    <w:rsid w:val="00124D22"/>
    <w:rsid w:val="00154A37"/>
    <w:rsid w:val="0018298B"/>
    <w:rsid w:val="0019590E"/>
    <w:rsid w:val="001A4DE9"/>
    <w:rsid w:val="001C6A78"/>
    <w:rsid w:val="001F24C6"/>
    <w:rsid w:val="00237F62"/>
    <w:rsid w:val="00284215"/>
    <w:rsid w:val="002B4085"/>
    <w:rsid w:val="002F2E2F"/>
    <w:rsid w:val="003059FC"/>
    <w:rsid w:val="003478FA"/>
    <w:rsid w:val="00375A4A"/>
    <w:rsid w:val="003A09B0"/>
    <w:rsid w:val="003B2233"/>
    <w:rsid w:val="003B378A"/>
    <w:rsid w:val="003B4640"/>
    <w:rsid w:val="00445551"/>
    <w:rsid w:val="004619C2"/>
    <w:rsid w:val="004726AD"/>
    <w:rsid w:val="00492CC5"/>
    <w:rsid w:val="0049370C"/>
    <w:rsid w:val="004A38A9"/>
    <w:rsid w:val="00513376"/>
    <w:rsid w:val="0052614A"/>
    <w:rsid w:val="005A3D0F"/>
    <w:rsid w:val="005B4FF6"/>
    <w:rsid w:val="005C1E3C"/>
    <w:rsid w:val="005D48B5"/>
    <w:rsid w:val="005F30E9"/>
    <w:rsid w:val="00615B8C"/>
    <w:rsid w:val="00646979"/>
    <w:rsid w:val="00664E81"/>
    <w:rsid w:val="00683A6B"/>
    <w:rsid w:val="00685AA7"/>
    <w:rsid w:val="00696313"/>
    <w:rsid w:val="0074315E"/>
    <w:rsid w:val="00771596"/>
    <w:rsid w:val="00774E94"/>
    <w:rsid w:val="0078212E"/>
    <w:rsid w:val="007B49DC"/>
    <w:rsid w:val="007C50AB"/>
    <w:rsid w:val="00801EE0"/>
    <w:rsid w:val="00816C1B"/>
    <w:rsid w:val="00836789"/>
    <w:rsid w:val="00837539"/>
    <w:rsid w:val="008A32B5"/>
    <w:rsid w:val="008A63C3"/>
    <w:rsid w:val="008C610E"/>
    <w:rsid w:val="008D69FE"/>
    <w:rsid w:val="008E0771"/>
    <w:rsid w:val="008F5CAC"/>
    <w:rsid w:val="00907136"/>
    <w:rsid w:val="00927CAD"/>
    <w:rsid w:val="00927E3B"/>
    <w:rsid w:val="0093158C"/>
    <w:rsid w:val="00951817"/>
    <w:rsid w:val="00963169"/>
    <w:rsid w:val="00A160C9"/>
    <w:rsid w:val="00A16C77"/>
    <w:rsid w:val="00A809A3"/>
    <w:rsid w:val="00AB080C"/>
    <w:rsid w:val="00AE3D4B"/>
    <w:rsid w:val="00AE4718"/>
    <w:rsid w:val="00AE4979"/>
    <w:rsid w:val="00AE5191"/>
    <w:rsid w:val="00AF7CDC"/>
    <w:rsid w:val="00B24B83"/>
    <w:rsid w:val="00B322C9"/>
    <w:rsid w:val="00B420A7"/>
    <w:rsid w:val="00B61B6F"/>
    <w:rsid w:val="00BA57BA"/>
    <w:rsid w:val="00BB39E8"/>
    <w:rsid w:val="00BC5F86"/>
    <w:rsid w:val="00BF5DC2"/>
    <w:rsid w:val="00C31C11"/>
    <w:rsid w:val="00C31F09"/>
    <w:rsid w:val="00C345FF"/>
    <w:rsid w:val="00C643C5"/>
    <w:rsid w:val="00CB4EF9"/>
    <w:rsid w:val="00CD3991"/>
    <w:rsid w:val="00D12519"/>
    <w:rsid w:val="00D26999"/>
    <w:rsid w:val="00D437DC"/>
    <w:rsid w:val="00D43AF5"/>
    <w:rsid w:val="00D54639"/>
    <w:rsid w:val="00D7021B"/>
    <w:rsid w:val="00D92A18"/>
    <w:rsid w:val="00DB31EE"/>
    <w:rsid w:val="00DC129C"/>
    <w:rsid w:val="00DF02E0"/>
    <w:rsid w:val="00E17524"/>
    <w:rsid w:val="00E23AC9"/>
    <w:rsid w:val="00E252A0"/>
    <w:rsid w:val="00E65B84"/>
    <w:rsid w:val="00E80AA5"/>
    <w:rsid w:val="00EA20E1"/>
    <w:rsid w:val="00EC3088"/>
    <w:rsid w:val="00ED1435"/>
    <w:rsid w:val="00F164EF"/>
    <w:rsid w:val="00F808B6"/>
    <w:rsid w:val="00F8432B"/>
    <w:rsid w:val="00FC72D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trabalhoEntrevista\entrevista_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A2CCA-1D28-4F84-AAB7-E69B7AE3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entrevista_01</Template>
  <TotalTime>1</TotalTime>
  <Pages>4</Pages>
  <Words>977</Words>
  <Characters>5277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Eduardo Almeida</dc:creator>
  <cp:lastModifiedBy>Edu</cp:lastModifiedBy>
  <cp:revision>2</cp:revision>
  <cp:lastPrinted>2001-03-15T17:26:00Z</cp:lastPrinted>
  <dcterms:created xsi:type="dcterms:W3CDTF">2015-05-14T21:18:00Z</dcterms:created>
  <dcterms:modified xsi:type="dcterms:W3CDTF">2015-05-14T21:18:00Z</dcterms:modified>
</cp:coreProperties>
</file>