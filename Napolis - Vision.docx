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AA7" w:rsidRDefault="005C70DB" w:rsidP="00AB080C">
      <w:pPr>
        <w:pStyle w:val="Ttulo"/>
      </w:pPr>
      <w:proofErr w:type="spellStart"/>
      <w:r>
        <w:t>Napol</w:t>
      </w:r>
      <w:r w:rsidR="0082214B">
        <w:t>i</w:t>
      </w:r>
      <w:r w:rsidR="00E80AA5">
        <w:t>s</w:t>
      </w:r>
      <w:proofErr w:type="spellEnd"/>
    </w:p>
    <w:p w:rsidR="00685AA7" w:rsidRDefault="00D35035">
      <w:pPr>
        <w:pStyle w:val="Ttulo"/>
      </w:pPr>
      <w:fldSimple w:instr=" TITLE  \* MERGEFORMAT ">
        <w:r w:rsidR="00AF7CDC">
          <w:t>Vision</w:t>
        </w:r>
      </w:fldSimple>
    </w:p>
    <w:p w:rsidR="00685AA7" w:rsidRDefault="00685AA7" w:rsidP="000E1747">
      <w:pPr>
        <w:pStyle w:val="Corpodetexto3"/>
      </w:pPr>
      <w:r>
        <w:t xml:space="preserve">Usage note: There is procedural guidance within this template that appears in a style named </w:t>
      </w:r>
      <w:proofErr w:type="spellStart"/>
      <w:r>
        <w:t>InfoBlue</w:t>
      </w:r>
      <w:proofErr w:type="spellEnd"/>
      <w:r>
        <w:t xml:space="preserve">. This style has a hidden font attribute allowing you to toggle whether it is </w:t>
      </w:r>
      <w:r w:rsidRPr="00445551">
        <w:rPr>
          <w:i w:val="0"/>
        </w:rPr>
        <w:t>visible</w:t>
      </w:r>
      <w:r>
        <w:t xml:space="preserve"> or hidden in this template. </w:t>
      </w:r>
    </w:p>
    <w:p w:rsidR="00685AA7" w:rsidRDefault="000C5EDC">
      <w:pPr>
        <w:pStyle w:val="Ttulo1"/>
      </w:pPr>
      <w:bookmarkStart w:id="0" w:name="_Toc436203377"/>
      <w:bookmarkStart w:id="1" w:name="_Toc452813577"/>
      <w:proofErr w:type="spellStart"/>
      <w:r>
        <w:t>Introdução</w:t>
      </w:r>
      <w:proofErr w:type="spellEnd"/>
    </w:p>
    <w:p w:rsidR="00E17524" w:rsidRPr="00E17524" w:rsidRDefault="00E65B84" w:rsidP="00E65B84">
      <w:pPr>
        <w:ind w:left="720"/>
        <w:rPr>
          <w:lang w:val="pt-BR"/>
        </w:rPr>
      </w:pPr>
      <w:r>
        <w:rPr>
          <w:lang w:val="pt-BR"/>
        </w:rPr>
        <w:t>Documento visão realizado através da entrevista feita ao cliente Sandro, cozinheiro profissional e customer de uma pizzaria de porte médio.</w:t>
      </w:r>
    </w:p>
    <w:bookmarkEnd w:id="0"/>
    <w:bookmarkEnd w:id="1"/>
    <w:p w:rsidR="00685AA7" w:rsidRDefault="000C5EDC" w:rsidP="005C70DB">
      <w:pPr>
        <w:pStyle w:val="Ttulo1"/>
      </w:pPr>
      <w:proofErr w:type="spellStart"/>
      <w:r>
        <w:t>Posicionamento</w:t>
      </w:r>
      <w:proofErr w:type="spellEnd"/>
    </w:p>
    <w:p w:rsidR="005C70DB" w:rsidRPr="005C70DB" w:rsidRDefault="005C70DB" w:rsidP="005C70DB"/>
    <w:p w:rsidR="00685AA7" w:rsidRDefault="000C5EDC">
      <w:pPr>
        <w:pStyle w:val="Ttulo2"/>
      </w:pPr>
      <w:proofErr w:type="spellStart"/>
      <w:r>
        <w:t>Declaração</w:t>
      </w:r>
      <w:proofErr w:type="spellEnd"/>
      <w:r>
        <w:t xml:space="preserve"> de </w:t>
      </w:r>
      <w:proofErr w:type="spellStart"/>
      <w:r>
        <w:t>problema</w:t>
      </w:r>
      <w:proofErr w:type="spellEnd"/>
    </w:p>
    <w:p w:rsidR="00685AA7" w:rsidRDefault="00685AA7">
      <w:pPr>
        <w:pStyle w:val="InfoBlue"/>
      </w:pPr>
      <w:r>
        <w:t>[Provide a statement summarizing the problem being solved by this project. The following format may be used:]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685AA7" w:rsidRPr="000E174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7B49DC">
            <w:pPr>
              <w:pStyle w:val="Corpodetexto"/>
              <w:keepNext/>
              <w:ind w:left="72"/>
            </w:pPr>
            <w:r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DF02E0" w:rsidRDefault="00685AA7">
            <w:pPr>
              <w:pStyle w:val="InfoBlue"/>
              <w:rPr>
                <w:lang w:val="pt-BR"/>
              </w:rPr>
            </w:pPr>
            <w:r w:rsidRPr="00DF02E0">
              <w:rPr>
                <w:lang w:val="pt-BR"/>
              </w:rPr>
              <w:t>[describe the problem]</w:t>
            </w:r>
          </w:p>
          <w:p w:rsidR="00445551" w:rsidRPr="00DF02E0" w:rsidRDefault="00E80AA5" w:rsidP="00C345FF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não há organização nas relações entre mesas, garçons e pedidos</w:t>
            </w:r>
          </w:p>
        </w:tc>
      </w:tr>
      <w:tr w:rsidR="00685AA7" w:rsidRPr="00E80AA5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7B49DC">
            <w:pPr>
              <w:pStyle w:val="Corpodetexto"/>
              <w:keepNext/>
              <w:ind w:left="72"/>
            </w:pPr>
            <w:r>
              <w:t>affects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[the stakeholders affected by the problem]</w:t>
            </w:r>
          </w:p>
          <w:p w:rsidR="00445551" w:rsidRPr="0093158C" w:rsidRDefault="00E80AA5" w:rsidP="00907136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gerente, funcionários e clientes</w:t>
            </w:r>
          </w:p>
        </w:tc>
      </w:tr>
      <w:tr w:rsidR="00685AA7" w:rsidRPr="000E174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7B49DC">
            <w:pPr>
              <w:pStyle w:val="Corpodetexto"/>
              <w:keepNext/>
              <w:ind w:left="72"/>
            </w:pPr>
            <w:r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</w:t>
            </w:r>
            <w:proofErr w:type="gramStart"/>
            <w:r>
              <w:t>what</w:t>
            </w:r>
            <w:proofErr w:type="gramEnd"/>
            <w:r>
              <w:t xml:space="preserve"> is the impact of the problem?]</w:t>
            </w:r>
          </w:p>
          <w:p w:rsidR="0093158C" w:rsidRPr="0093158C" w:rsidRDefault="00E80AA5" w:rsidP="00C345FF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demora no fechamento da conta e no calculo de lucro dos garçons</w:t>
            </w:r>
          </w:p>
        </w:tc>
      </w:tr>
      <w:tr w:rsidR="00685AA7" w:rsidRPr="000E174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7B49DC">
            <w:pPr>
              <w:pStyle w:val="Corpodetexto"/>
              <w:ind w:left="72"/>
            </w:pPr>
            <w:r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[list some key benefits of a successful solution]</w:t>
            </w:r>
          </w:p>
          <w:p w:rsidR="0093158C" w:rsidRPr="0093158C" w:rsidRDefault="005C70DB" w:rsidP="00E80AA5">
            <w:pPr>
              <w:pStyle w:val="Corpodetexto"/>
              <w:ind w:left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organizar</w:t>
            </w:r>
            <w:proofErr w:type="gramEnd"/>
            <w:r w:rsidR="00E80AA5">
              <w:rPr>
                <w:lang w:val="pt-BR"/>
              </w:rPr>
              <w:t xml:space="preserve"> de forma integrada os processos do estabelecimento</w:t>
            </w:r>
            <w:r>
              <w:rPr>
                <w:lang w:val="pt-BR"/>
              </w:rPr>
              <w:t>.</w:t>
            </w:r>
          </w:p>
        </w:tc>
      </w:tr>
    </w:tbl>
    <w:p w:rsidR="00685AA7" w:rsidRDefault="000C5EDC">
      <w:pPr>
        <w:pStyle w:val="Ttulo2"/>
      </w:pPr>
      <w:proofErr w:type="spellStart"/>
      <w:r>
        <w:t>Declaração</w:t>
      </w:r>
      <w:proofErr w:type="spellEnd"/>
      <w:r>
        <w:t xml:space="preserve"> de </w:t>
      </w:r>
      <w:proofErr w:type="spellStart"/>
      <w:r>
        <w:t>posição</w:t>
      </w:r>
      <w:proofErr w:type="spellEnd"/>
      <w:r>
        <w:t xml:space="preserve"> de </w:t>
      </w:r>
      <w:proofErr w:type="spellStart"/>
      <w:r>
        <w:t>produto</w:t>
      </w:r>
      <w:proofErr w:type="spellEnd"/>
    </w:p>
    <w:p w:rsidR="00685AA7" w:rsidRPr="008D69FE" w:rsidRDefault="00685AA7">
      <w:pPr>
        <w:pStyle w:val="InfoBlue"/>
        <w:rPr>
          <w:lang w:val="pt-BR"/>
        </w:rPr>
      </w:pPr>
      <w:r>
        <w:t>[Provide an overall statement summarizing, at the highest level, the unique position the product intends to fill in the marketplace. The following format may be used:]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685AA7" w:rsidRPr="000E174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8F5CAC">
            <w:pPr>
              <w:pStyle w:val="Corpodetexto"/>
              <w:keepNext/>
              <w:ind w:left="72"/>
            </w:pPr>
            <w:r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AB080C" w:rsidRDefault="00685AA7">
            <w:pPr>
              <w:pStyle w:val="InfoBlue"/>
              <w:rPr>
                <w:lang w:val="pt-BR"/>
              </w:rPr>
            </w:pPr>
            <w:r w:rsidRPr="00AB080C">
              <w:rPr>
                <w:lang w:val="pt-BR"/>
              </w:rPr>
              <w:t>[target customer]</w:t>
            </w:r>
          </w:p>
          <w:p w:rsidR="00963169" w:rsidRPr="00963169" w:rsidRDefault="00E80AA5" w:rsidP="00907136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para pizzaria e restaurantes</w:t>
            </w:r>
          </w:p>
        </w:tc>
      </w:tr>
      <w:tr w:rsidR="00685AA7" w:rsidRPr="000E174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B24B83" w:rsidRDefault="008F5CAC">
            <w:pPr>
              <w:pStyle w:val="Corpodetexto"/>
              <w:keepNext/>
              <w:ind w:left="72"/>
              <w:rPr>
                <w:lang w:val="pt-BR"/>
              </w:rPr>
            </w:pPr>
            <w:r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AB080C" w:rsidRDefault="00685AA7">
            <w:pPr>
              <w:pStyle w:val="InfoBlue"/>
            </w:pPr>
            <w:r w:rsidRPr="00AB080C">
              <w:t>[statement of the need or opportunity]</w:t>
            </w:r>
          </w:p>
          <w:p w:rsidR="00963169" w:rsidRPr="00963169" w:rsidRDefault="00E80AA5" w:rsidP="00E80AA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que possuem um número considerável de mesas e garçons</w:t>
            </w:r>
          </w:p>
        </w:tc>
      </w:tr>
      <w:tr w:rsidR="00685AA7" w:rsidRPr="000E174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B24B83" w:rsidRDefault="008F5CAC" w:rsidP="005D48B5">
            <w:pPr>
              <w:pStyle w:val="Corpodetexto"/>
              <w:keepNext/>
              <w:ind w:left="72"/>
              <w:rPr>
                <w:lang w:val="pt-BR"/>
              </w:rPr>
            </w:pPr>
            <w:r>
              <w:t>The (</w:t>
            </w:r>
            <w:r w:rsidR="005D48B5">
              <w:t>CGI</w:t>
            </w:r>
            <w:r>
              <w:t>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AB080C" w:rsidRDefault="00685AA7">
            <w:pPr>
              <w:pStyle w:val="InfoBlue"/>
              <w:rPr>
                <w:lang w:val="pt-BR"/>
              </w:rPr>
            </w:pPr>
            <w:r w:rsidRPr="00B24B83">
              <w:rPr>
                <w:lang w:val="pt-BR"/>
              </w:rPr>
              <w:t xml:space="preserve"> is a [prod</w:t>
            </w:r>
            <w:r w:rsidRPr="00AB080C">
              <w:rPr>
                <w:lang w:val="pt-BR"/>
              </w:rPr>
              <w:t>uct category]</w:t>
            </w:r>
          </w:p>
          <w:p w:rsidR="00B24B83" w:rsidRPr="00B24B83" w:rsidRDefault="00E80AA5" w:rsidP="00907136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sistema de gerenciamento integrado de processos</w:t>
            </w:r>
          </w:p>
        </w:tc>
      </w:tr>
      <w:tr w:rsidR="00685AA7" w:rsidRPr="000E174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8F5CAC" w:rsidP="00B24B83">
            <w:pPr>
              <w:pStyle w:val="Corpodetexto"/>
              <w:keepNext/>
              <w:ind w:left="72"/>
            </w:pPr>
            <w:r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[statement of key benefit; that is, the compelling reason to buy]</w:t>
            </w:r>
          </w:p>
          <w:p w:rsidR="00B24B83" w:rsidRPr="00B24B83" w:rsidRDefault="00E80AA5" w:rsidP="00D43AF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cadastra, organiza e exibe as informações</w:t>
            </w:r>
            <w:r w:rsidR="00D43AF5">
              <w:rPr>
                <w:lang w:val="pt-BR"/>
              </w:rPr>
              <w:t xml:space="preserve"> do estabelecimento</w:t>
            </w:r>
          </w:p>
        </w:tc>
      </w:tr>
      <w:tr w:rsidR="00685AA7" w:rsidRPr="000E174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8F5CAC">
            <w:pPr>
              <w:pStyle w:val="Corpodetexto"/>
              <w:keepNext/>
              <w:ind w:left="72"/>
            </w:pPr>
            <w:r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AB080C" w:rsidRDefault="00685AA7" w:rsidP="00B24B83">
            <w:pPr>
              <w:pStyle w:val="InfoBlue"/>
              <w:tabs>
                <w:tab w:val="left" w:pos="3300"/>
              </w:tabs>
              <w:rPr>
                <w:lang w:val="pt-BR"/>
              </w:rPr>
            </w:pPr>
            <w:r w:rsidRPr="00AB080C">
              <w:rPr>
                <w:lang w:val="pt-BR"/>
              </w:rPr>
              <w:t>[primary competitive alternative]</w:t>
            </w:r>
            <w:r w:rsidR="00B24B83" w:rsidRPr="00AB080C">
              <w:rPr>
                <w:lang w:val="pt-BR"/>
              </w:rPr>
              <w:tab/>
            </w:r>
          </w:p>
          <w:p w:rsidR="00B24B83" w:rsidRPr="00B24B83" w:rsidRDefault="00951817" w:rsidP="00E80AA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(produto concorrente) </w:t>
            </w:r>
            <w:r w:rsidR="00E80AA5">
              <w:rPr>
                <w:lang w:val="pt-BR"/>
              </w:rPr>
              <w:t>por poder ser utilizado em mobile</w:t>
            </w:r>
          </w:p>
        </w:tc>
      </w:tr>
      <w:tr w:rsidR="00685AA7" w:rsidRPr="000E174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685AA7" w:rsidRDefault="008F5CAC" w:rsidP="00DC129C">
            <w:pPr>
              <w:pStyle w:val="Corpodetexto"/>
              <w:ind w:left="72"/>
            </w:pPr>
            <w:r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  <w:rPr>
                <w:lang w:val="pt-BR"/>
              </w:rPr>
            </w:pPr>
            <w:r w:rsidRPr="00CD3991">
              <w:rPr>
                <w:lang w:val="pt-BR"/>
              </w:rPr>
              <w:t>[statement of primary differentiation]</w:t>
            </w:r>
          </w:p>
          <w:p w:rsidR="00B24B83" w:rsidRPr="00DC129C" w:rsidRDefault="00D43AF5" w:rsidP="00951817">
            <w:pPr>
              <w:pStyle w:val="Corpodetexto"/>
              <w:ind w:left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será</w:t>
            </w:r>
            <w:proofErr w:type="gramEnd"/>
            <w:r>
              <w:rPr>
                <w:lang w:val="pt-BR"/>
              </w:rPr>
              <w:t xml:space="preserve"> de fácil utilização, intuitivo e </w:t>
            </w:r>
            <w:proofErr w:type="spellStart"/>
            <w:r>
              <w:rPr>
                <w:lang w:val="pt-BR"/>
              </w:rPr>
              <w:t>multiplataforma</w:t>
            </w:r>
            <w:proofErr w:type="spellEnd"/>
            <w:r w:rsidR="005C70DB">
              <w:rPr>
                <w:lang w:val="pt-BR"/>
              </w:rPr>
              <w:t>.</w:t>
            </w:r>
          </w:p>
        </w:tc>
      </w:tr>
    </w:tbl>
    <w:p w:rsidR="00685AA7" w:rsidRDefault="00685AA7">
      <w:pPr>
        <w:pStyle w:val="InfoBlue"/>
      </w:pPr>
      <w:r>
        <w:lastRenderedPageBreak/>
        <w:t>[A product position statement communicates the intent of the application and the importance of the project to all concerned personnel.]</w:t>
      </w:r>
    </w:p>
    <w:p w:rsidR="00685AA7" w:rsidRDefault="00685AA7">
      <w:pPr>
        <w:pStyle w:val="Ttulo1"/>
      </w:pPr>
      <w:bookmarkStart w:id="2" w:name="_Toc447960005"/>
      <w:bookmarkStart w:id="3" w:name="_Toc452813581"/>
      <w:bookmarkStart w:id="4" w:name="_Toc512930909"/>
      <w:bookmarkStart w:id="5" w:name="_Toc20715758"/>
      <w:bookmarkStart w:id="6" w:name="_Toc436203381"/>
      <w:r>
        <w:t xml:space="preserve">Stakeholder </w:t>
      </w:r>
      <w:bookmarkEnd w:id="2"/>
      <w:bookmarkEnd w:id="3"/>
      <w:bookmarkEnd w:id="4"/>
      <w:bookmarkEnd w:id="5"/>
      <w:proofErr w:type="spellStart"/>
      <w:r w:rsidR="000C5EDC">
        <w:t>Descrição</w:t>
      </w:r>
      <w:proofErr w:type="spellEnd"/>
    </w:p>
    <w:p w:rsidR="00685AA7" w:rsidRDefault="00685AA7">
      <w:pPr>
        <w:pStyle w:val="Ttulo2"/>
      </w:pPr>
      <w:r>
        <w:t xml:space="preserve">Stakeholder </w:t>
      </w:r>
      <w:proofErr w:type="spellStart"/>
      <w:r w:rsidR="000C5EDC">
        <w:t>Sumário</w:t>
      </w:r>
      <w:proofErr w:type="spellEnd"/>
    </w:p>
    <w:p w:rsidR="00685AA7" w:rsidRDefault="00685AA7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685AA7">
        <w:trPr>
          <w:tblHeader/>
        </w:trPr>
        <w:tc>
          <w:tcPr>
            <w:tcW w:w="189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61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96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Responsibilities</w:t>
            </w:r>
          </w:p>
        </w:tc>
      </w:tr>
      <w:tr w:rsidR="00685AA7">
        <w:tc>
          <w:tcPr>
            <w:tcW w:w="1890" w:type="dxa"/>
          </w:tcPr>
          <w:p w:rsidR="00685AA7" w:rsidRDefault="00685AA7">
            <w:pPr>
              <w:pStyle w:val="InfoBlue"/>
            </w:pPr>
            <w:r>
              <w:t>[Name the stakeholder type.]</w:t>
            </w:r>
          </w:p>
        </w:tc>
        <w:tc>
          <w:tcPr>
            <w:tcW w:w="2610" w:type="dxa"/>
          </w:tcPr>
          <w:p w:rsidR="00685AA7" w:rsidRDefault="00685AA7">
            <w:pPr>
              <w:pStyle w:val="InfoBlue"/>
            </w:pPr>
            <w:r>
              <w:t>[Briefly describe the stakeholder.]</w:t>
            </w:r>
          </w:p>
        </w:tc>
        <w:tc>
          <w:tcPr>
            <w:tcW w:w="3960" w:type="dxa"/>
          </w:tcPr>
          <w:p w:rsidR="00AF7CDC" w:rsidRPr="00AF7CDC" w:rsidRDefault="00685AA7" w:rsidP="005C70DB">
            <w:pPr>
              <w:pStyle w:val="InfoBlue"/>
            </w:pPr>
            <w:r>
              <w:t xml:space="preserve">[Summarize the stakeholder’s key responsibilities with regard to the system being developed; that is, their interest as a stakeholder. </w:t>
            </w:r>
          </w:p>
        </w:tc>
      </w:tr>
      <w:tr w:rsidR="00E65B84" w:rsidRPr="000E1747" w:rsidTr="002F3183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B84" w:rsidRPr="00AF7CDC" w:rsidRDefault="00E65B84" w:rsidP="002F3183">
            <w:pPr>
              <w:pStyle w:val="Corpodetexto"/>
              <w:ind w:left="0"/>
            </w:pPr>
            <w:r>
              <w:t>Customer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B84" w:rsidRPr="0049370C" w:rsidRDefault="00E65B84" w:rsidP="00E65B84">
            <w:pPr>
              <w:pStyle w:val="InfoBlue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Sandro, 45 </w:t>
            </w:r>
            <w:r w:rsidR="005C70DB">
              <w:rPr>
                <w:color w:val="000000"/>
                <w:lang w:val="pt-BR"/>
              </w:rPr>
              <w:t>ano</w:t>
            </w:r>
            <w:r w:rsidR="000E1747">
              <w:rPr>
                <w:color w:val="000000"/>
                <w:lang w:val="pt-BR"/>
              </w:rPr>
              <w:t>s</w:t>
            </w:r>
            <w:r w:rsidR="005C70DB">
              <w:rPr>
                <w:color w:val="000000"/>
                <w:lang w:val="pt-BR"/>
              </w:rPr>
              <w:t xml:space="preserve"> e </w:t>
            </w:r>
            <w:r>
              <w:rPr>
                <w:color w:val="000000"/>
                <w:lang w:val="pt-BR"/>
              </w:rPr>
              <w:t>dono da empresa.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B84" w:rsidRPr="0049370C" w:rsidRDefault="00240DD6" w:rsidP="002E0E6F">
            <w:pPr>
              <w:pStyle w:val="InfoBlue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Aprova</w:t>
            </w:r>
            <w:r w:rsidR="002E0E6F">
              <w:rPr>
                <w:color w:val="000000"/>
                <w:lang w:val="pt-BR"/>
              </w:rPr>
              <w:t xml:space="preserve"> financiamento, aquisição de produtos para cozinha, controle de desempenho da pizzaria.</w:t>
            </w:r>
          </w:p>
        </w:tc>
      </w:tr>
      <w:tr w:rsidR="00AF7CDC" w:rsidRPr="000E1747" w:rsidTr="00AF7CDC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7CDC" w:rsidRPr="00AF7CDC" w:rsidRDefault="00E65B84" w:rsidP="00DF02E0">
            <w:pPr>
              <w:pStyle w:val="Corpodetexto"/>
              <w:ind w:left="0"/>
            </w:pPr>
            <w:proofErr w:type="spellStart"/>
            <w:r>
              <w:t>Cozinheiro</w:t>
            </w:r>
            <w:proofErr w:type="spellEnd"/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7CDC" w:rsidRPr="0049370C" w:rsidRDefault="00683A6B" w:rsidP="00E65B84">
            <w:pPr>
              <w:pStyle w:val="InfoBlue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Sandro, 45 anos e cozinheiro profissional.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7CDC" w:rsidRPr="0049370C" w:rsidRDefault="00E65B84" w:rsidP="00AE3D4B">
            <w:pPr>
              <w:pStyle w:val="InfoBlue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Consultará os pedidos dos clientes.</w:t>
            </w:r>
          </w:p>
        </w:tc>
      </w:tr>
      <w:tr w:rsidR="00D26999" w:rsidRPr="000E1747" w:rsidTr="00AF7CDC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6999" w:rsidRDefault="00D26999" w:rsidP="00DF02E0">
            <w:pPr>
              <w:pStyle w:val="Corpodetexto"/>
              <w:ind w:left="0"/>
            </w:pPr>
            <w:proofErr w:type="spellStart"/>
            <w:r>
              <w:t>Gerente</w:t>
            </w:r>
            <w:proofErr w:type="spellEnd"/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6999" w:rsidRPr="0049370C" w:rsidRDefault="00EC3088" w:rsidP="00683A6B">
            <w:pPr>
              <w:pStyle w:val="InfoBlue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Funcionário com experiência em gerenciamento e análise de relatórios.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6999" w:rsidRDefault="00D26999" w:rsidP="008E0771">
            <w:pPr>
              <w:pStyle w:val="InfoBlue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Irá realizar o controle </w:t>
            </w:r>
            <w:r w:rsidR="008E0771">
              <w:rPr>
                <w:color w:val="000000"/>
                <w:lang w:val="pt-BR"/>
              </w:rPr>
              <w:t>do funcionamento do estabelecimento. Obter informações dos pedidos, tais como, preferência dos clientes, horário de maior fluxo, controle de estoque.</w:t>
            </w:r>
          </w:p>
        </w:tc>
      </w:tr>
      <w:tr w:rsidR="00AF7CDC" w:rsidRPr="000E1747" w:rsidTr="00AF7CDC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7CDC" w:rsidRPr="008E0771" w:rsidRDefault="00EC3088" w:rsidP="00DF02E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Atendentes/garçom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7CDC" w:rsidRPr="0049370C" w:rsidRDefault="00AE3D4B" w:rsidP="00683A6B">
            <w:pPr>
              <w:pStyle w:val="InfoBlue"/>
              <w:rPr>
                <w:color w:val="000000"/>
                <w:lang w:val="pt-BR"/>
              </w:rPr>
            </w:pPr>
            <w:r w:rsidRPr="0049370C">
              <w:rPr>
                <w:color w:val="000000"/>
                <w:lang w:val="pt-BR"/>
              </w:rPr>
              <w:t xml:space="preserve">Acima dos 18 anos de idade, </w:t>
            </w:r>
            <w:r w:rsidR="008C610E">
              <w:rPr>
                <w:color w:val="000000"/>
                <w:lang w:val="pt-BR"/>
              </w:rPr>
              <w:t>formação técnica</w:t>
            </w:r>
            <w:r w:rsidR="00683A6B">
              <w:rPr>
                <w:color w:val="000000"/>
                <w:lang w:val="pt-BR"/>
              </w:rPr>
              <w:t>.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7CDC" w:rsidRPr="0049370C" w:rsidRDefault="00EC3088" w:rsidP="00EC3088">
            <w:pPr>
              <w:pStyle w:val="InfoBlue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São responsáveis por abrir e fechar os pedidos dos clientes.</w:t>
            </w:r>
          </w:p>
        </w:tc>
      </w:tr>
      <w:tr w:rsidR="00EC3088" w:rsidRPr="000E1747" w:rsidTr="00AF7CDC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3088" w:rsidRDefault="00EC3088" w:rsidP="00DF02E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Recepcionista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3088" w:rsidRPr="0049370C" w:rsidRDefault="00EC3088" w:rsidP="00683A6B">
            <w:pPr>
              <w:pStyle w:val="InfoBlue"/>
              <w:rPr>
                <w:color w:val="000000"/>
                <w:lang w:val="pt-BR"/>
              </w:rPr>
            </w:pPr>
            <w:r w:rsidRPr="0049370C">
              <w:rPr>
                <w:color w:val="000000"/>
                <w:lang w:val="pt-BR"/>
              </w:rPr>
              <w:t xml:space="preserve">Acima dos 18 anos de idade, </w:t>
            </w:r>
            <w:r>
              <w:rPr>
                <w:color w:val="000000"/>
                <w:lang w:val="pt-BR"/>
              </w:rPr>
              <w:t>formação técnica.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3088" w:rsidRDefault="00EC3088" w:rsidP="00EC3088">
            <w:pPr>
              <w:pStyle w:val="InfoBlue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São responsáveis por receber os clientes e encaminhar para as mesas.</w:t>
            </w:r>
          </w:p>
        </w:tc>
      </w:tr>
    </w:tbl>
    <w:p w:rsidR="00685AA7" w:rsidRPr="0093158C" w:rsidRDefault="00685AA7">
      <w:pPr>
        <w:pStyle w:val="Corpodetexto"/>
        <w:rPr>
          <w:lang w:val="pt-BR"/>
        </w:rPr>
      </w:pPr>
    </w:p>
    <w:p w:rsidR="00685AA7" w:rsidRDefault="00E252A0">
      <w:pPr>
        <w:pStyle w:val="Ttulo2"/>
      </w:pPr>
      <w:proofErr w:type="spellStart"/>
      <w:r>
        <w:t>Ambiente</w:t>
      </w:r>
      <w:proofErr w:type="spellEnd"/>
      <w:r>
        <w:t xml:space="preserve"> de </w:t>
      </w:r>
      <w:proofErr w:type="spellStart"/>
      <w:r>
        <w:t>usuário</w:t>
      </w:r>
      <w:proofErr w:type="spellEnd"/>
    </w:p>
    <w:p w:rsidR="00685AA7" w:rsidRDefault="00685AA7">
      <w:pPr>
        <w:pStyle w:val="InfoBlue"/>
      </w:pPr>
      <w:r>
        <w:t>[Detail the working environment of the target user. Here are some suggestions:</w:t>
      </w:r>
    </w:p>
    <w:p w:rsidR="00685AA7" w:rsidRDefault="00685AA7">
      <w:pPr>
        <w:pStyle w:val="InfoBlue"/>
      </w:pPr>
      <w:r>
        <w:t>Number of people involved in completing the task? Is this changing?</w:t>
      </w:r>
    </w:p>
    <w:p w:rsidR="00685AA7" w:rsidRDefault="00685AA7">
      <w:pPr>
        <w:pStyle w:val="InfoBlue"/>
      </w:pPr>
      <w:r>
        <w:t>How long is a task cycle? Amount of time spent in each activity? Is this changing?</w:t>
      </w:r>
    </w:p>
    <w:p w:rsidR="00685AA7" w:rsidRDefault="00685AA7">
      <w:pPr>
        <w:pStyle w:val="InfoBlue"/>
      </w:pPr>
      <w:r>
        <w:t>Any unique environmental constraints: mobile, outdoors, in-flight, and so on?</w:t>
      </w:r>
    </w:p>
    <w:p w:rsidR="00685AA7" w:rsidRDefault="00685AA7">
      <w:pPr>
        <w:pStyle w:val="InfoBlue"/>
      </w:pPr>
      <w:r>
        <w:t xml:space="preserve">Which system platforms are in use today? </w:t>
      </w:r>
      <w:proofErr w:type="gramStart"/>
      <w:r>
        <w:t>Future platforms?</w:t>
      </w:r>
      <w:proofErr w:type="gramEnd"/>
    </w:p>
    <w:p w:rsidR="00685AA7" w:rsidRDefault="00685AA7">
      <w:pPr>
        <w:pStyle w:val="InfoBlue"/>
      </w:pPr>
      <w:r>
        <w:t>What other applications are in use? Does your application need to integrate with them?</w:t>
      </w:r>
    </w:p>
    <w:p w:rsidR="00685AA7" w:rsidRDefault="00685AA7">
      <w:pPr>
        <w:pStyle w:val="InfoBlue"/>
      </w:pPr>
      <w:r>
        <w:t>This is where extracts from the Business Model could be included to outline the task and roles involved,</w:t>
      </w:r>
      <w:r w:rsidR="000E1747">
        <w:t xml:space="preserve"> and so on.</w:t>
      </w:r>
    </w:p>
    <w:p w:rsidR="005C70DB" w:rsidRPr="000E1747" w:rsidRDefault="005C70DB" w:rsidP="00F8432B">
      <w:pPr>
        <w:pStyle w:val="Corpodetexto"/>
        <w:jc w:val="both"/>
      </w:pPr>
    </w:p>
    <w:p w:rsidR="00683A6B" w:rsidRDefault="00683A6B" w:rsidP="00F8432B">
      <w:pPr>
        <w:pStyle w:val="Corpodetexto"/>
        <w:jc w:val="both"/>
        <w:rPr>
          <w:lang w:val="pt-BR"/>
        </w:rPr>
      </w:pPr>
      <w:r w:rsidRPr="00683A6B">
        <w:rPr>
          <w:lang w:val="pt-BR"/>
        </w:rPr>
        <w:t>O ambiente é formado pelo customer (dono),</w:t>
      </w:r>
      <w:r w:rsidR="00F8432B">
        <w:rPr>
          <w:lang w:val="pt-BR"/>
        </w:rPr>
        <w:t xml:space="preserve"> gerente,</w:t>
      </w:r>
      <w:r w:rsidRPr="00683A6B">
        <w:rPr>
          <w:lang w:val="pt-BR"/>
        </w:rPr>
        <w:t xml:space="preserve"> </w:t>
      </w:r>
      <w:r w:rsidR="00801EE0">
        <w:rPr>
          <w:lang w:val="pt-BR"/>
        </w:rPr>
        <w:t>um n</w:t>
      </w:r>
      <w:r w:rsidR="00D26999">
        <w:rPr>
          <w:lang w:val="pt-BR"/>
        </w:rPr>
        <w:t>ú</w:t>
      </w:r>
      <w:r w:rsidR="00801EE0">
        <w:rPr>
          <w:lang w:val="pt-BR"/>
        </w:rPr>
        <w:t xml:space="preserve">mero de, no mínimo, </w:t>
      </w:r>
      <w:r w:rsidR="00240DD6">
        <w:rPr>
          <w:lang w:val="pt-BR"/>
        </w:rPr>
        <w:t>oito</w:t>
      </w:r>
      <w:r w:rsidR="00801EE0">
        <w:rPr>
          <w:lang w:val="pt-BR"/>
        </w:rPr>
        <w:t xml:space="preserve"> garçons</w:t>
      </w:r>
      <w:r w:rsidR="00F8432B">
        <w:rPr>
          <w:lang w:val="pt-BR"/>
        </w:rPr>
        <w:t>, recepcionista e cozinheiro.</w:t>
      </w:r>
    </w:p>
    <w:p w:rsidR="00F8432B" w:rsidRPr="00683A6B" w:rsidRDefault="00F8432B" w:rsidP="00F8432B">
      <w:pPr>
        <w:pStyle w:val="Corpodetexto"/>
        <w:jc w:val="both"/>
        <w:rPr>
          <w:lang w:val="pt-BR"/>
        </w:rPr>
      </w:pPr>
      <w:r>
        <w:rPr>
          <w:lang w:val="pt-BR"/>
        </w:rPr>
        <w:t>O encaminhamento dos clientes para as devidas mesas é feito praticamente instantaneamente caso o estabelecimento não esteja com lotação máxima.</w:t>
      </w:r>
    </w:p>
    <w:p w:rsidR="00F8432B" w:rsidRDefault="00F8432B" w:rsidP="00F8432B">
      <w:pPr>
        <w:pStyle w:val="Corpodetexto"/>
        <w:jc w:val="both"/>
        <w:rPr>
          <w:lang w:val="pt-BR"/>
        </w:rPr>
      </w:pPr>
      <w:r>
        <w:rPr>
          <w:lang w:val="pt-BR"/>
        </w:rPr>
        <w:t>O processo principal da empresa (confecção de pizza) tendo como uma unidade, tem uma expectativa de, entre o recebimento do pedido e o envio até a mesa, aproximadamente 40 min.</w:t>
      </w:r>
    </w:p>
    <w:p w:rsidR="00104983" w:rsidRDefault="00104983" w:rsidP="00F8432B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O sistema </w:t>
      </w:r>
      <w:r w:rsidR="00240DD6">
        <w:rPr>
          <w:lang w:val="pt-BR"/>
        </w:rPr>
        <w:t>funcionará em plataforma W</w:t>
      </w:r>
      <w:r w:rsidR="00F8432B">
        <w:rPr>
          <w:lang w:val="pt-BR"/>
        </w:rPr>
        <w:t xml:space="preserve">indows </w:t>
      </w:r>
      <w:r w:rsidR="002E0E6F">
        <w:rPr>
          <w:lang w:val="pt-BR"/>
        </w:rPr>
        <w:t xml:space="preserve">com integração mobile e sistema mobile </w:t>
      </w:r>
      <w:proofErr w:type="spellStart"/>
      <w:r w:rsidR="002E0E6F">
        <w:rPr>
          <w:lang w:val="pt-BR"/>
        </w:rPr>
        <w:t>Android</w:t>
      </w:r>
      <w:proofErr w:type="spellEnd"/>
      <w:r w:rsidR="002E0E6F">
        <w:rPr>
          <w:lang w:val="pt-BR"/>
        </w:rPr>
        <w:t xml:space="preserve"> a partir da versão 4.0</w:t>
      </w:r>
      <w:r w:rsidR="00F8432B">
        <w:rPr>
          <w:lang w:val="pt-BR"/>
        </w:rPr>
        <w:t xml:space="preserve">, almejando, futuramente, plataforma IOS para utilização de mobile </w:t>
      </w:r>
      <w:proofErr w:type="gramStart"/>
      <w:r w:rsidR="00F8432B">
        <w:rPr>
          <w:lang w:val="pt-BR"/>
        </w:rPr>
        <w:t>apple</w:t>
      </w:r>
      <w:proofErr w:type="gramEnd"/>
      <w:r w:rsidR="00F8432B">
        <w:rPr>
          <w:lang w:val="pt-BR"/>
        </w:rPr>
        <w:t xml:space="preserve"> e ipads.</w:t>
      </w:r>
      <w:r>
        <w:rPr>
          <w:lang w:val="pt-BR"/>
        </w:rPr>
        <w:t xml:space="preserve"> </w:t>
      </w:r>
    </w:p>
    <w:bookmarkEnd w:id="6"/>
    <w:p w:rsidR="00685AA7" w:rsidRDefault="00E252A0">
      <w:pPr>
        <w:pStyle w:val="Ttulo1"/>
      </w:pPr>
      <w:proofErr w:type="spellStart"/>
      <w:r>
        <w:lastRenderedPageBreak/>
        <w:t>Visão</w:t>
      </w:r>
      <w:proofErr w:type="spellEnd"/>
      <w:r>
        <w:t xml:space="preserve"> </w:t>
      </w:r>
      <w:proofErr w:type="spellStart"/>
      <w:r>
        <w:t>geral</w:t>
      </w:r>
      <w:proofErr w:type="spellEnd"/>
      <w:r>
        <w:t xml:space="preserve"> do </w:t>
      </w:r>
      <w:proofErr w:type="spellStart"/>
      <w:r>
        <w:t>produto</w:t>
      </w:r>
      <w:proofErr w:type="spellEnd"/>
    </w:p>
    <w:p w:rsidR="00685AA7" w:rsidRDefault="00E252A0">
      <w:pPr>
        <w:pStyle w:val="Ttulo2"/>
      </w:pPr>
      <w:proofErr w:type="spellStart"/>
      <w:r>
        <w:t>Necessidades</w:t>
      </w:r>
      <w:proofErr w:type="spellEnd"/>
      <w:r>
        <w:t xml:space="preserve"> e </w:t>
      </w:r>
      <w:proofErr w:type="spellStart"/>
      <w:r>
        <w:t>recursos</w:t>
      </w:r>
      <w:proofErr w:type="spellEnd"/>
    </w:p>
    <w:p w:rsidR="00685AA7" w:rsidRDefault="00685AA7">
      <w:pPr>
        <w:pStyle w:val="InfoBlue"/>
      </w:pPr>
      <w:r>
        <w:t>[Avoid design. Keep feature descriptions at a general level. Focus on capabilities needed and why (not how)</w:t>
      </w:r>
      <w:r>
        <w:tab/>
        <w:t xml:space="preserve"> they should be implemented.</w:t>
      </w:r>
      <w:r w:rsidR="0052614A">
        <w:t xml:space="preserve"> Capture the stakeholder priority and planned release for each feature.</w:t>
      </w:r>
      <w:r>
        <w:t>]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85"/>
        <w:gridCol w:w="992"/>
        <w:gridCol w:w="2835"/>
        <w:gridCol w:w="1206"/>
      </w:tblGrid>
      <w:tr w:rsidR="00685AA7" w:rsidTr="00240DD6">
        <w:tc>
          <w:tcPr>
            <w:tcW w:w="3085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Need</w:t>
            </w:r>
          </w:p>
        </w:tc>
        <w:tc>
          <w:tcPr>
            <w:tcW w:w="992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2835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Features</w:t>
            </w:r>
          </w:p>
        </w:tc>
        <w:tc>
          <w:tcPr>
            <w:tcW w:w="1206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 w:rsidR="00927CAD" w:rsidRPr="00B420A7" w:rsidTr="00240DD6">
        <w:tc>
          <w:tcPr>
            <w:tcW w:w="3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7CAD" w:rsidRPr="00927CAD" w:rsidRDefault="005C70DB" w:rsidP="009A7DBE">
            <w:pPr>
              <w:pStyle w:val="Corpodetexto"/>
              <w:ind w:left="0"/>
            </w:pPr>
            <w:proofErr w:type="spellStart"/>
            <w:r>
              <w:t>Cadastro</w:t>
            </w:r>
            <w:proofErr w:type="spellEnd"/>
            <w:r>
              <w:t xml:space="preserve"> de </w:t>
            </w:r>
            <w:proofErr w:type="spellStart"/>
            <w:r>
              <w:t>garç</w:t>
            </w:r>
            <w:r w:rsidR="00F8432B">
              <w:t>ons</w:t>
            </w:r>
            <w:proofErr w:type="spellEnd"/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7CAD" w:rsidRPr="00927CAD" w:rsidRDefault="00E65B84" w:rsidP="009A7DBE">
            <w:pPr>
              <w:pStyle w:val="Corpodetexto"/>
              <w:ind w:left="0"/>
            </w:pPr>
            <w:proofErr w:type="spellStart"/>
            <w:r>
              <w:t>Baixa</w:t>
            </w:r>
            <w:proofErr w:type="spellEnd"/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7CAD" w:rsidRPr="00927CAD" w:rsidRDefault="008A63C3" w:rsidP="00F8432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</w:t>
            </w:r>
            <w:r w:rsidR="00F8432B">
              <w:rPr>
                <w:lang w:val="pt-BR"/>
              </w:rPr>
              <w:t>adastrar</w:t>
            </w:r>
            <w:r>
              <w:rPr>
                <w:lang w:val="pt-BR"/>
              </w:rPr>
              <w:t xml:space="preserve"> e gerenciar os </w:t>
            </w:r>
            <w:r w:rsidR="00F8432B">
              <w:rPr>
                <w:lang w:val="pt-BR"/>
              </w:rPr>
              <w:t>garçons</w:t>
            </w:r>
          </w:p>
        </w:tc>
        <w:tc>
          <w:tcPr>
            <w:tcW w:w="1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7CAD" w:rsidRPr="00927CAD" w:rsidRDefault="00E65B84" w:rsidP="009A7DB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3</w:t>
            </w:r>
            <w:r w:rsidR="00513376">
              <w:rPr>
                <w:lang w:val="pt-BR"/>
              </w:rPr>
              <w:t>.0</w:t>
            </w:r>
          </w:p>
        </w:tc>
      </w:tr>
      <w:tr w:rsidR="00927CAD" w:rsidRPr="00927CAD" w:rsidTr="00240DD6">
        <w:tc>
          <w:tcPr>
            <w:tcW w:w="3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7CAD" w:rsidRPr="00F8432B" w:rsidRDefault="00F8432B" w:rsidP="00F8432B">
            <w:pPr>
              <w:pStyle w:val="Corpodetexto"/>
              <w:ind w:left="0"/>
              <w:rPr>
                <w:lang w:val="pt-BR"/>
              </w:rPr>
            </w:pPr>
            <w:r w:rsidRPr="00F8432B">
              <w:rPr>
                <w:lang w:val="pt-BR"/>
              </w:rPr>
              <w:t>Cadastro e controle</w:t>
            </w:r>
            <w:r w:rsidR="00AE5191" w:rsidRPr="00F8432B">
              <w:rPr>
                <w:lang w:val="pt-BR"/>
              </w:rPr>
              <w:t xml:space="preserve"> de </w:t>
            </w:r>
            <w:r w:rsidRPr="00F8432B">
              <w:rPr>
                <w:lang w:val="pt-BR"/>
              </w:rPr>
              <w:t>mesas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7CAD" w:rsidRPr="00927CAD" w:rsidRDefault="00E65B84" w:rsidP="00BC7D55">
            <w:pPr>
              <w:pStyle w:val="Corpodetexto"/>
              <w:ind w:left="0"/>
            </w:pPr>
            <w:proofErr w:type="spellStart"/>
            <w:r>
              <w:t>Médio</w:t>
            </w:r>
            <w:proofErr w:type="spellEnd"/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7CAD" w:rsidRPr="00927CAD" w:rsidRDefault="00AE5191" w:rsidP="00E65B8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</w:t>
            </w:r>
            <w:r w:rsidR="00E65B84">
              <w:rPr>
                <w:lang w:val="pt-BR"/>
              </w:rPr>
              <w:t>adastrar mesas e gerenciar de acordo com número de clientes</w:t>
            </w:r>
            <w:r w:rsidR="00B420A7">
              <w:rPr>
                <w:lang w:val="pt-BR"/>
              </w:rPr>
              <w:t>.</w:t>
            </w:r>
          </w:p>
        </w:tc>
        <w:tc>
          <w:tcPr>
            <w:tcW w:w="1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7CAD" w:rsidRPr="00927CAD" w:rsidRDefault="00E65B84" w:rsidP="00BC7D5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2</w:t>
            </w:r>
            <w:r w:rsidR="00513376">
              <w:rPr>
                <w:lang w:val="pt-BR"/>
              </w:rPr>
              <w:t>.0</w:t>
            </w:r>
          </w:p>
        </w:tc>
      </w:tr>
      <w:tr w:rsidR="00C643C5" w:rsidRPr="00C643C5" w:rsidTr="00240DD6">
        <w:tc>
          <w:tcPr>
            <w:tcW w:w="3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43C5" w:rsidRPr="00E65B84" w:rsidRDefault="00E65B84" w:rsidP="00BC7D55">
            <w:pPr>
              <w:pStyle w:val="Corpodetexto"/>
              <w:ind w:left="0"/>
              <w:rPr>
                <w:lang w:val="pt-BR"/>
              </w:rPr>
            </w:pPr>
            <w:r w:rsidRPr="00E65B84">
              <w:rPr>
                <w:lang w:val="pt-BR"/>
              </w:rPr>
              <w:t>Cadastro e controle de pedidos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43C5" w:rsidRDefault="00C643C5" w:rsidP="00BC7D55">
            <w:pPr>
              <w:pStyle w:val="Corpodetexto"/>
              <w:ind w:left="0"/>
            </w:pPr>
            <w:r>
              <w:t>Alto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43C5" w:rsidRDefault="00E65B84" w:rsidP="00BC7D5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Cadastrar pedidos e calcular o valor a ser pago bem como a comissão do garçom</w:t>
            </w:r>
          </w:p>
        </w:tc>
        <w:tc>
          <w:tcPr>
            <w:tcW w:w="1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43C5" w:rsidRDefault="00E65B84" w:rsidP="00BC7D5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1</w:t>
            </w:r>
            <w:r w:rsidR="00C643C5">
              <w:rPr>
                <w:lang w:val="pt-BR"/>
              </w:rPr>
              <w:t>.0</w:t>
            </w:r>
          </w:p>
        </w:tc>
      </w:tr>
    </w:tbl>
    <w:p w:rsidR="00685AA7" w:rsidRDefault="00E252A0">
      <w:pPr>
        <w:pStyle w:val="Ttulo1"/>
      </w:pPr>
      <w:r>
        <w:t xml:space="preserve">Outros </w:t>
      </w:r>
      <w:proofErr w:type="spellStart"/>
      <w:r>
        <w:t>requisit</w:t>
      </w:r>
      <w:r w:rsidR="00B420A7">
        <w:t>o</w:t>
      </w:r>
      <w:r>
        <w:t>s</w:t>
      </w:r>
      <w:proofErr w:type="spellEnd"/>
      <w:r>
        <w:t xml:space="preserve"> do </w:t>
      </w:r>
      <w:proofErr w:type="spellStart"/>
      <w:r>
        <w:t>produto</w:t>
      </w:r>
      <w:proofErr w:type="spellEnd"/>
    </w:p>
    <w:p w:rsidR="00685AA7" w:rsidRDefault="00685AA7">
      <w:pPr>
        <w:pStyle w:val="InfoBlue"/>
      </w:pPr>
      <w:proofErr w:type="gramStart"/>
      <w:r>
        <w:t>[At a high level, list applicable standards, hardware, or platform requirements; performance requirements; and environmental requirements.</w:t>
      </w:r>
      <w:proofErr w:type="gramEnd"/>
    </w:p>
    <w:p w:rsidR="00685AA7" w:rsidRDefault="00685AA7">
      <w:pPr>
        <w:pStyle w:val="InfoBlue"/>
      </w:pPr>
      <w:r>
        <w:t>Define the quality ranges for performance, robustness, fault tolerance, usability, and similar characteristics that are not captured in the Feature Set.</w:t>
      </w:r>
    </w:p>
    <w:p w:rsidR="00685AA7" w:rsidRDefault="00685AA7">
      <w:pPr>
        <w:pStyle w:val="InfoBlue"/>
      </w:pPr>
      <w:bookmarkStart w:id="7" w:name="_Toc436203413"/>
      <w:bookmarkStart w:id="8" w:name="_Toc452813607"/>
      <w:r>
        <w:t xml:space="preserve">Note any design constraints, external constraints, </w:t>
      </w:r>
      <w:r w:rsidR="00816C1B">
        <w:t xml:space="preserve">assumptions or other dependencies that, if changed, will alter the </w:t>
      </w:r>
      <w:r w:rsidR="00816C1B">
        <w:rPr>
          <w:b/>
          <w:bCs/>
        </w:rPr>
        <w:t xml:space="preserve">Vision </w:t>
      </w:r>
      <w:r w:rsidR="00816C1B">
        <w:t>document. For example, an assumption may state that a specific operating system will be available for the hardware designated for the software product</w:t>
      </w:r>
    </w:p>
    <w:p w:rsidR="00816C1B" w:rsidRPr="00816C1B" w:rsidRDefault="00685AA7" w:rsidP="00816C1B">
      <w:pPr>
        <w:pStyle w:val="InfoBlue"/>
      </w:pPr>
      <w:r>
        <w:t>Define the priority of these other product requirements. Include, if useful, attributes such as stability, benefit, effort, and risk.]</w:t>
      </w:r>
      <w:bookmarkEnd w:id="7"/>
      <w:bookmarkEnd w:id="8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936"/>
        <w:gridCol w:w="1134"/>
        <w:gridCol w:w="2835"/>
      </w:tblGrid>
      <w:tr w:rsidR="002B4085">
        <w:tc>
          <w:tcPr>
            <w:tcW w:w="3936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Requirement</w:t>
            </w:r>
          </w:p>
        </w:tc>
        <w:tc>
          <w:tcPr>
            <w:tcW w:w="1134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2835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 w:rsidR="00DC129C" w:rsidRPr="005D48B5">
        <w:tc>
          <w:tcPr>
            <w:tcW w:w="3936" w:type="dxa"/>
          </w:tcPr>
          <w:p w:rsidR="00DC129C" w:rsidRPr="00DC129C" w:rsidRDefault="00E65B84" w:rsidP="00E65B84">
            <w:pPr>
              <w:pStyle w:val="Corpodetexto"/>
              <w:ind w:left="0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O Sistema deverá gerar relatórios para o controle do gerente</w:t>
            </w:r>
          </w:p>
        </w:tc>
        <w:tc>
          <w:tcPr>
            <w:tcW w:w="1134" w:type="dxa"/>
          </w:tcPr>
          <w:p w:rsidR="00DC129C" w:rsidRPr="00DC129C" w:rsidRDefault="00E65B84" w:rsidP="00685AA7">
            <w:pPr>
              <w:pStyle w:val="Corpodetexto"/>
              <w:ind w:left="0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Média</w:t>
            </w:r>
          </w:p>
        </w:tc>
        <w:tc>
          <w:tcPr>
            <w:tcW w:w="2835" w:type="dxa"/>
          </w:tcPr>
          <w:p w:rsidR="00DC129C" w:rsidRPr="00DC129C" w:rsidRDefault="00513376" w:rsidP="00685AA7">
            <w:pPr>
              <w:pStyle w:val="Corpodetexto"/>
              <w:ind w:left="0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2.0</w:t>
            </w:r>
          </w:p>
        </w:tc>
      </w:tr>
      <w:tr w:rsidR="002B4085" w:rsidRPr="005D48B5">
        <w:tc>
          <w:tcPr>
            <w:tcW w:w="3936" w:type="dxa"/>
          </w:tcPr>
          <w:p w:rsidR="002B4085" w:rsidRPr="00F808B6" w:rsidRDefault="00B420A7" w:rsidP="00B420A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O Sistema deverá</w:t>
            </w:r>
            <w:r w:rsidR="00F808B6" w:rsidRPr="00F808B6">
              <w:rPr>
                <w:lang w:val="pt-BR"/>
              </w:rPr>
              <w:t xml:space="preserve"> </w:t>
            </w:r>
            <w:r>
              <w:rPr>
                <w:lang w:val="pt-BR"/>
              </w:rPr>
              <w:t>permitir os pagamentos através das maquinas de cartão de crédito.</w:t>
            </w:r>
          </w:p>
        </w:tc>
        <w:tc>
          <w:tcPr>
            <w:tcW w:w="1134" w:type="dxa"/>
          </w:tcPr>
          <w:p w:rsidR="002B4085" w:rsidRPr="00F808B6" w:rsidRDefault="00DC129C" w:rsidP="00685AA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2835" w:type="dxa"/>
          </w:tcPr>
          <w:p w:rsidR="002B4085" w:rsidRPr="00F808B6" w:rsidRDefault="00E65B84" w:rsidP="00513376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1</w:t>
            </w:r>
            <w:r w:rsidR="00513376">
              <w:rPr>
                <w:lang w:val="pt-BR"/>
              </w:rPr>
              <w:t>.0</w:t>
            </w:r>
          </w:p>
        </w:tc>
      </w:tr>
      <w:tr w:rsidR="00492CC5" w:rsidRPr="005D48B5" w:rsidTr="00492CC5">
        <w:tc>
          <w:tcPr>
            <w:tcW w:w="3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2CC5" w:rsidRPr="00DC129C" w:rsidRDefault="00DC129C" w:rsidP="00B420A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O Sistema deverá </w:t>
            </w:r>
            <w:r w:rsidR="00B420A7">
              <w:rPr>
                <w:lang w:val="pt-BR"/>
              </w:rPr>
              <w:t>permit</w:t>
            </w:r>
            <w:r w:rsidR="00E65B84">
              <w:rPr>
                <w:lang w:val="pt-BR"/>
              </w:rPr>
              <w:t>ir a reserva de mesas.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2CC5" w:rsidRPr="00492CC5" w:rsidRDefault="00E65B84" w:rsidP="00524F4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Baixa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2CC5" w:rsidRPr="00492CC5" w:rsidRDefault="00E65B84" w:rsidP="00524F4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3</w:t>
            </w:r>
            <w:r w:rsidR="00492CC5">
              <w:rPr>
                <w:lang w:val="pt-BR"/>
              </w:rPr>
              <w:t>.</w:t>
            </w:r>
            <w:r w:rsidR="00513376">
              <w:rPr>
                <w:lang w:val="pt-BR"/>
              </w:rPr>
              <w:t>0</w:t>
            </w:r>
          </w:p>
        </w:tc>
      </w:tr>
      <w:tr w:rsidR="00A16C77" w:rsidRPr="005D48B5" w:rsidTr="00492CC5">
        <w:tc>
          <w:tcPr>
            <w:tcW w:w="3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6C77" w:rsidRDefault="00A16C77" w:rsidP="00B420A7">
            <w:pPr>
              <w:pStyle w:val="Corpodetexto"/>
              <w:ind w:left="0"/>
              <w:rPr>
                <w:lang w:val="pt-BR"/>
              </w:rPr>
            </w:pPr>
            <w:r>
              <w:t xml:space="preserve">Alto </w:t>
            </w:r>
            <w:proofErr w:type="spellStart"/>
            <w:r>
              <w:t>desempenho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6C77" w:rsidRDefault="00A16C77" w:rsidP="00524F4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Média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6C77" w:rsidRDefault="001F24C6" w:rsidP="00524F4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2</w:t>
            </w:r>
            <w:r w:rsidR="00A16C77">
              <w:rPr>
                <w:lang w:val="pt-BR"/>
              </w:rPr>
              <w:t>.0</w:t>
            </w:r>
          </w:p>
        </w:tc>
      </w:tr>
      <w:tr w:rsidR="008A63C3" w:rsidRPr="005D48B5" w:rsidTr="00492CC5">
        <w:tc>
          <w:tcPr>
            <w:tcW w:w="3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63C3" w:rsidRDefault="008A63C3" w:rsidP="00B420A7">
            <w:pPr>
              <w:pStyle w:val="Corpodetexto"/>
              <w:ind w:left="0"/>
            </w:pPr>
            <w:r w:rsidRPr="00E252A0">
              <w:rPr>
                <w:lang w:val="pt-BR"/>
              </w:rPr>
              <w:t>Segurança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63C3" w:rsidRDefault="008A63C3" w:rsidP="00524F4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63C3" w:rsidRDefault="008A63C3" w:rsidP="00524F4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</w:tr>
      <w:tr w:rsidR="008A63C3" w:rsidRPr="005D48B5" w:rsidTr="00492CC5">
        <w:tc>
          <w:tcPr>
            <w:tcW w:w="3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63C3" w:rsidRPr="00E252A0" w:rsidRDefault="008A63C3" w:rsidP="00B420A7">
            <w:pPr>
              <w:pStyle w:val="Corpodetexto"/>
              <w:ind w:left="0"/>
              <w:rPr>
                <w:lang w:val="pt-BR"/>
              </w:rPr>
            </w:pPr>
            <w:r>
              <w:t>Backups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63C3" w:rsidRDefault="001F24C6" w:rsidP="00524F4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Média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63C3" w:rsidRDefault="001F24C6" w:rsidP="00524F4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2</w:t>
            </w:r>
            <w:r w:rsidR="008A63C3">
              <w:rPr>
                <w:lang w:val="pt-BR"/>
              </w:rPr>
              <w:t>.0</w:t>
            </w:r>
          </w:p>
        </w:tc>
      </w:tr>
      <w:tr w:rsidR="008A63C3" w:rsidRPr="005D48B5" w:rsidTr="00492CC5">
        <w:tc>
          <w:tcPr>
            <w:tcW w:w="3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63C3" w:rsidRDefault="008A63C3" w:rsidP="00B420A7">
            <w:pPr>
              <w:pStyle w:val="Corpodetexto"/>
              <w:ind w:left="0"/>
            </w:pPr>
            <w:r>
              <w:t>Banco de dados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63C3" w:rsidRDefault="001F24C6" w:rsidP="00524F4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Baixa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0DD6" w:rsidRDefault="001F24C6" w:rsidP="00524F4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3.0</w:t>
            </w:r>
          </w:p>
        </w:tc>
      </w:tr>
      <w:tr w:rsidR="00240DD6" w:rsidRPr="00240DD6" w:rsidTr="00492CC5">
        <w:tc>
          <w:tcPr>
            <w:tcW w:w="3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0DD6" w:rsidRPr="00240DD6" w:rsidRDefault="00240DD6" w:rsidP="00B420A7">
            <w:pPr>
              <w:pStyle w:val="Corpodetexto"/>
              <w:ind w:left="0"/>
              <w:rPr>
                <w:lang w:val="pt-BR"/>
              </w:rPr>
            </w:pPr>
            <w:r w:rsidRPr="00240DD6">
              <w:rPr>
                <w:lang w:val="pt-BR"/>
              </w:rPr>
              <w:t>Sistema Windows com plataforma mobile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0DD6" w:rsidRDefault="00240DD6" w:rsidP="00524F4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0DD6" w:rsidRDefault="00240DD6" w:rsidP="00524F4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3.0</w:t>
            </w:r>
          </w:p>
        </w:tc>
      </w:tr>
      <w:tr w:rsidR="002E0E6F" w:rsidRPr="00240DD6" w:rsidTr="00492CC5">
        <w:tc>
          <w:tcPr>
            <w:tcW w:w="3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0E6F" w:rsidRPr="00240DD6" w:rsidRDefault="002E0E6F" w:rsidP="000E174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Funcionam</w:t>
            </w:r>
            <w:r w:rsidR="005C70DB">
              <w:rPr>
                <w:lang w:val="pt-BR"/>
              </w:rPr>
              <w:t xml:space="preserve">ento na plataforma </w:t>
            </w:r>
            <w:proofErr w:type="spellStart"/>
            <w:r w:rsidR="005C70DB">
              <w:rPr>
                <w:lang w:val="pt-BR"/>
              </w:rPr>
              <w:t>Android</w:t>
            </w:r>
            <w:proofErr w:type="spellEnd"/>
            <w:r w:rsidR="005C70DB">
              <w:rPr>
                <w:lang w:val="pt-BR"/>
              </w:rPr>
              <w:t xml:space="preserve"> 4.0 </w:t>
            </w:r>
            <w:r w:rsidR="000E1747">
              <w:rPr>
                <w:lang w:val="pt-BR"/>
              </w:rPr>
              <w:t>e 5.0</w:t>
            </w:r>
            <w:bookmarkStart w:id="9" w:name="_GoBack"/>
            <w:bookmarkEnd w:id="9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0E6F" w:rsidRDefault="002E0E6F" w:rsidP="00524F4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0E6F" w:rsidRDefault="002E0E6F" w:rsidP="00524F4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3.0</w:t>
            </w:r>
          </w:p>
        </w:tc>
      </w:tr>
      <w:tr w:rsidR="00240DD6" w:rsidRPr="00240DD6" w:rsidTr="00492CC5">
        <w:tc>
          <w:tcPr>
            <w:tcW w:w="3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0DD6" w:rsidRPr="00240DD6" w:rsidRDefault="00240DD6" w:rsidP="00B420A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Opção de chamar um garçom livre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0DD6" w:rsidRDefault="002E0E6F" w:rsidP="00524F4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Media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0DD6" w:rsidRDefault="002E0E6F" w:rsidP="00524F4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2.0</w:t>
            </w:r>
          </w:p>
        </w:tc>
      </w:tr>
      <w:tr w:rsidR="002E0E6F" w:rsidRPr="00240DD6" w:rsidTr="00492CC5">
        <w:tc>
          <w:tcPr>
            <w:tcW w:w="3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0E6F" w:rsidRDefault="002E0E6F" w:rsidP="002E0E6F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Tempo de resposta não devera passar 2seg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0E6F" w:rsidRDefault="002E0E6F" w:rsidP="00524F4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Media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0E6F" w:rsidRDefault="002E0E6F" w:rsidP="00524F4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3.0</w:t>
            </w:r>
          </w:p>
        </w:tc>
      </w:tr>
      <w:tr w:rsidR="002E0E6F" w:rsidRPr="00240DD6" w:rsidTr="00492CC5">
        <w:tc>
          <w:tcPr>
            <w:tcW w:w="3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0E6F" w:rsidRDefault="002E0E6F" w:rsidP="002E0E6F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Design do sistema devera ser de fácil leitura e cores apropriadas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0E6F" w:rsidRDefault="002E0E6F" w:rsidP="00524F4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Baixa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0E6F" w:rsidRDefault="002E0E6F" w:rsidP="00524F4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</w:tr>
    </w:tbl>
    <w:p w:rsidR="002B4085" w:rsidRPr="00F808B6" w:rsidRDefault="002B4085" w:rsidP="00816C1B">
      <w:pPr>
        <w:pStyle w:val="Corpodetexto"/>
        <w:ind w:left="0"/>
        <w:rPr>
          <w:lang w:val="pt-BR"/>
        </w:rPr>
      </w:pPr>
    </w:p>
    <w:sectPr w:rsidR="002B4085" w:rsidRPr="00F808B6" w:rsidSect="00EC3088">
      <w:headerReference w:type="default" r:id="rId9"/>
      <w:footerReference w:type="default" r:id="rId10"/>
      <w:pgSz w:w="12240" w:h="15840" w:code="1"/>
      <w:pgMar w:top="567" w:right="1440" w:bottom="113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6E9E" w:rsidRDefault="005C6E9E">
      <w:pPr>
        <w:spacing w:line="240" w:lineRule="auto"/>
      </w:pPr>
      <w:r>
        <w:separator/>
      </w:r>
    </w:p>
  </w:endnote>
  <w:endnote w:type="continuationSeparator" w:id="0">
    <w:p w:rsidR="005C6E9E" w:rsidRDefault="005C6E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963169">
          <w:pPr>
            <w:ind w:right="360"/>
          </w:pPr>
          <w:proofErr w:type="spellStart"/>
          <w:r>
            <w:t>Confidencial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 w:rsidP="0082214B">
          <w:pPr>
            <w:jc w:val="center"/>
          </w:pPr>
          <w:r>
            <w:sym w:font="Symbol" w:char="F0D3"/>
          </w:r>
          <w:proofErr w:type="spellStart"/>
          <w:r w:rsidR="005C70DB">
            <w:t>Napol</w:t>
          </w:r>
          <w:r w:rsidR="0082214B">
            <w:t>i</w:t>
          </w:r>
          <w:r w:rsidR="00E65B84">
            <w:t>s</w:t>
          </w:r>
          <w:proofErr w:type="spellEnd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E1747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 w:rsidP="008D69FE">
          <w:pPr>
            <w:jc w:val="right"/>
          </w:pPr>
          <w:proofErr w:type="spellStart"/>
          <w:r>
            <w:t>P</w:t>
          </w:r>
          <w:r w:rsidR="008D69FE">
            <w:t>ágina</w:t>
          </w:r>
          <w:proofErr w:type="spellEnd"/>
          <w: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0E1747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:rsidR="00685AA7" w:rsidRDefault="00685AA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6E9E" w:rsidRDefault="005C6E9E">
      <w:pPr>
        <w:spacing w:line="240" w:lineRule="auto"/>
      </w:pPr>
      <w:r>
        <w:separator/>
      </w:r>
    </w:p>
  </w:footnote>
  <w:footnote w:type="continuationSeparator" w:id="0">
    <w:p w:rsidR="005C6E9E" w:rsidRDefault="005C6E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>
      <w:tc>
        <w:tcPr>
          <w:tcW w:w="6379" w:type="dxa"/>
        </w:tcPr>
        <w:p w:rsidR="00685AA7" w:rsidRPr="00445551" w:rsidRDefault="00E80AA5" w:rsidP="0082214B">
          <w:proofErr w:type="spellStart"/>
          <w:r>
            <w:t>Napol</w:t>
          </w:r>
          <w:r w:rsidR="0082214B">
            <w:t>i</w:t>
          </w:r>
          <w:r>
            <w:t>s</w:t>
          </w:r>
          <w:proofErr w:type="spellEnd"/>
        </w:p>
      </w:tc>
      <w:tc>
        <w:tcPr>
          <w:tcW w:w="3179" w:type="dxa"/>
        </w:tcPr>
        <w:p w:rsidR="00685AA7" w:rsidRDefault="00685AA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85AA7">
      <w:tc>
        <w:tcPr>
          <w:tcW w:w="6379" w:type="dxa"/>
        </w:tcPr>
        <w:p w:rsidR="00685AA7" w:rsidRDefault="00D35035">
          <w:fldSimple w:instr=" TITLE  \* MERGEFORMAT ">
            <w:r w:rsidR="00AF7CDC">
              <w:t>Vision</w:t>
            </w:r>
          </w:fldSimple>
        </w:p>
      </w:tc>
      <w:tc>
        <w:tcPr>
          <w:tcW w:w="3179" w:type="dxa"/>
        </w:tcPr>
        <w:p w:rsidR="00445551" w:rsidRDefault="00685AA7" w:rsidP="00E80AA5">
          <w:r>
            <w:t xml:space="preserve">  Date:  </w:t>
          </w:r>
          <w:r w:rsidR="00E80AA5">
            <w:t>06</w:t>
          </w:r>
          <w:r w:rsidR="008C610E">
            <w:t>/</w:t>
          </w:r>
          <w:r w:rsidR="00E80AA5">
            <w:t>ABR</w:t>
          </w:r>
          <w:r w:rsidR="00445551">
            <w:t>/2015</w:t>
          </w:r>
        </w:p>
      </w:tc>
    </w:tr>
  </w:tbl>
  <w:p w:rsidR="00685AA7" w:rsidRDefault="00685AA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8880342"/>
    <w:multiLevelType w:val="multilevel"/>
    <w:tmpl w:val="7A2C76F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CDC"/>
    <w:rsid w:val="0000280C"/>
    <w:rsid w:val="000373D2"/>
    <w:rsid w:val="00043C89"/>
    <w:rsid w:val="000B25F7"/>
    <w:rsid w:val="000C5EDC"/>
    <w:rsid w:val="000D442C"/>
    <w:rsid w:val="000E1747"/>
    <w:rsid w:val="00104983"/>
    <w:rsid w:val="00124D22"/>
    <w:rsid w:val="00154A37"/>
    <w:rsid w:val="0018298B"/>
    <w:rsid w:val="0019590E"/>
    <w:rsid w:val="001A4DE9"/>
    <w:rsid w:val="001C6A78"/>
    <w:rsid w:val="001F24C6"/>
    <w:rsid w:val="00237F62"/>
    <w:rsid w:val="00240DD6"/>
    <w:rsid w:val="00284215"/>
    <w:rsid w:val="002B4085"/>
    <w:rsid w:val="002E0E6F"/>
    <w:rsid w:val="002F2E2F"/>
    <w:rsid w:val="003059FC"/>
    <w:rsid w:val="003478FA"/>
    <w:rsid w:val="00375A4A"/>
    <w:rsid w:val="003A09B0"/>
    <w:rsid w:val="003B2233"/>
    <w:rsid w:val="003B378A"/>
    <w:rsid w:val="003B4640"/>
    <w:rsid w:val="00445551"/>
    <w:rsid w:val="004619C2"/>
    <w:rsid w:val="004726AD"/>
    <w:rsid w:val="00492CC5"/>
    <w:rsid w:val="0049370C"/>
    <w:rsid w:val="004A38A9"/>
    <w:rsid w:val="00513376"/>
    <w:rsid w:val="0052614A"/>
    <w:rsid w:val="005A3D0F"/>
    <w:rsid w:val="005B4FF6"/>
    <w:rsid w:val="005C1E3C"/>
    <w:rsid w:val="005C6E9E"/>
    <w:rsid w:val="005C70DB"/>
    <w:rsid w:val="005D48B5"/>
    <w:rsid w:val="005F30E9"/>
    <w:rsid w:val="00615B8C"/>
    <w:rsid w:val="00646979"/>
    <w:rsid w:val="00664E81"/>
    <w:rsid w:val="00683A6B"/>
    <w:rsid w:val="00685AA7"/>
    <w:rsid w:val="00696313"/>
    <w:rsid w:val="00710FF8"/>
    <w:rsid w:val="0074315E"/>
    <w:rsid w:val="00771596"/>
    <w:rsid w:val="00774E94"/>
    <w:rsid w:val="0078212E"/>
    <w:rsid w:val="007B49DC"/>
    <w:rsid w:val="007C50AB"/>
    <w:rsid w:val="00801EE0"/>
    <w:rsid w:val="00816C1B"/>
    <w:rsid w:val="0082214B"/>
    <w:rsid w:val="00836789"/>
    <w:rsid w:val="00837539"/>
    <w:rsid w:val="008A32B5"/>
    <w:rsid w:val="008A63C3"/>
    <w:rsid w:val="008C610E"/>
    <w:rsid w:val="008D69FE"/>
    <w:rsid w:val="008E0771"/>
    <w:rsid w:val="008F5CAC"/>
    <w:rsid w:val="00907136"/>
    <w:rsid w:val="00927CAD"/>
    <w:rsid w:val="00927E3B"/>
    <w:rsid w:val="0093158C"/>
    <w:rsid w:val="00951817"/>
    <w:rsid w:val="00963169"/>
    <w:rsid w:val="00A160C9"/>
    <w:rsid w:val="00A16C77"/>
    <w:rsid w:val="00A809A3"/>
    <w:rsid w:val="00AB080C"/>
    <w:rsid w:val="00AE3D4B"/>
    <w:rsid w:val="00AE4718"/>
    <w:rsid w:val="00AE4979"/>
    <w:rsid w:val="00AE5191"/>
    <w:rsid w:val="00AF7CDC"/>
    <w:rsid w:val="00B24B83"/>
    <w:rsid w:val="00B322C9"/>
    <w:rsid w:val="00B420A7"/>
    <w:rsid w:val="00B61B6F"/>
    <w:rsid w:val="00BA57BA"/>
    <w:rsid w:val="00BB39E8"/>
    <w:rsid w:val="00BC5F86"/>
    <w:rsid w:val="00BF5DC2"/>
    <w:rsid w:val="00C31C11"/>
    <w:rsid w:val="00C31F09"/>
    <w:rsid w:val="00C345FF"/>
    <w:rsid w:val="00C643C5"/>
    <w:rsid w:val="00CB4EF9"/>
    <w:rsid w:val="00CD3991"/>
    <w:rsid w:val="00D12519"/>
    <w:rsid w:val="00D26999"/>
    <w:rsid w:val="00D35035"/>
    <w:rsid w:val="00D437DC"/>
    <w:rsid w:val="00D43AF5"/>
    <w:rsid w:val="00D54639"/>
    <w:rsid w:val="00D7021B"/>
    <w:rsid w:val="00D92A18"/>
    <w:rsid w:val="00DB31EE"/>
    <w:rsid w:val="00DC129C"/>
    <w:rsid w:val="00DF02E0"/>
    <w:rsid w:val="00E17524"/>
    <w:rsid w:val="00E23AC9"/>
    <w:rsid w:val="00E252A0"/>
    <w:rsid w:val="00E65B84"/>
    <w:rsid w:val="00E80AA5"/>
    <w:rsid w:val="00EA20E1"/>
    <w:rsid w:val="00EC3088"/>
    <w:rsid w:val="00ED1435"/>
    <w:rsid w:val="00F164EF"/>
    <w:rsid w:val="00F808B6"/>
    <w:rsid w:val="00F8432B"/>
    <w:rsid w:val="00FC72DC"/>
    <w:rsid w:val="00FE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ardo\Desktop\trabalhoEntrevista\entrevista_01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AC9C1B-9417-4124-86F4-9AF9DB1D0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entrevista_01</Template>
  <TotalTime>5</TotalTime>
  <Pages>3</Pages>
  <Words>954</Words>
  <Characters>5156</Characters>
  <Application>Microsoft Office Word</Application>
  <DocSecurity>0</DocSecurity>
  <Lines>42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6098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Eduardo Almeida</dc:creator>
  <cp:lastModifiedBy>Rafael Bittencourt</cp:lastModifiedBy>
  <cp:revision>3</cp:revision>
  <cp:lastPrinted>2001-03-15T17:26:00Z</cp:lastPrinted>
  <dcterms:created xsi:type="dcterms:W3CDTF">2015-06-12T14:21:00Z</dcterms:created>
  <dcterms:modified xsi:type="dcterms:W3CDTF">2015-06-19T12:01:00Z</dcterms:modified>
</cp:coreProperties>
</file>